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72C4" w14:textId="77777777" w:rsidR="0064530F" w:rsidRDefault="008C48EB" w:rsidP="00027BF4">
      <w:pPr>
        <w:rPr>
          <w:rFonts w:cs="Times New Roman"/>
          <w:b/>
          <w:color w:val="002060"/>
          <w:sz w:val="26"/>
          <w:szCs w:val="26"/>
        </w:rPr>
      </w:pPr>
      <w:r>
        <w:rPr>
          <w:rFonts w:cs="Times New Roman"/>
          <w:sz w:val="26"/>
          <w:szCs w:val="26"/>
        </w:rPr>
        <w:br w:type="textWrapping" w:clear="all"/>
      </w:r>
    </w:p>
    <w:p w14:paraId="66FFD551" w14:textId="77777777" w:rsidR="0064530F" w:rsidRDefault="008C48EB">
      <w:pPr>
        <w:jc w:val="center"/>
        <w:rPr>
          <w:rFonts w:cs="Times New Roman"/>
          <w:b/>
          <w:color w:val="002060"/>
          <w:sz w:val="26"/>
          <w:szCs w:val="26"/>
        </w:rPr>
      </w:pPr>
      <w:r>
        <w:rPr>
          <w:rFonts w:ascii="SimSun" w:eastAsia="SimSun" w:hAnsi="SimSun" w:cs="SimSun"/>
          <w:noProof/>
          <w:sz w:val="24"/>
          <w:szCs w:val="24"/>
        </w:rPr>
        <w:drawing>
          <wp:anchor distT="0" distB="0" distL="114300" distR="114300" simplePos="0" relativeHeight="251659264" behindDoc="0" locked="0" layoutInCell="1" allowOverlap="1" wp14:anchorId="712981E3" wp14:editId="6068E184">
            <wp:simplePos x="0" y="0"/>
            <wp:positionH relativeFrom="column">
              <wp:posOffset>1604645</wp:posOffset>
            </wp:positionH>
            <wp:positionV relativeFrom="paragraph">
              <wp:posOffset>163195</wp:posOffset>
            </wp:positionV>
            <wp:extent cx="2619375" cy="1743075"/>
            <wp:effectExtent l="0" t="0" r="9525" b="9525"/>
            <wp:wrapTopAndBottom/>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9"/>
                    <a:stretch>
                      <a:fillRect/>
                    </a:stretch>
                  </pic:blipFill>
                  <pic:spPr>
                    <a:xfrm>
                      <a:off x="0" y="0"/>
                      <a:ext cx="2619375" cy="1743075"/>
                    </a:xfrm>
                    <a:prstGeom prst="rect">
                      <a:avLst/>
                    </a:prstGeom>
                    <a:noFill/>
                    <a:ln w="9525">
                      <a:noFill/>
                    </a:ln>
                  </pic:spPr>
                </pic:pic>
              </a:graphicData>
            </a:graphic>
          </wp:anchor>
        </w:drawing>
      </w:r>
    </w:p>
    <w:p w14:paraId="2917E96E" w14:textId="77777777" w:rsidR="003D5B7B" w:rsidRDefault="003D5B7B" w:rsidP="003D5B7B">
      <w:pPr>
        <w:jc w:val="center"/>
        <w:rPr>
          <w:rFonts w:cs="Times New Roman"/>
          <w:b/>
          <w:color w:val="002060"/>
          <w:sz w:val="32"/>
          <w:szCs w:val="32"/>
        </w:rPr>
      </w:pPr>
      <w:r>
        <w:rPr>
          <w:rFonts w:cs="Times New Roman"/>
          <w:b/>
          <w:color w:val="002060"/>
          <w:sz w:val="32"/>
          <w:szCs w:val="32"/>
        </w:rPr>
        <w:t>Báo cáo NET102</w:t>
      </w:r>
    </w:p>
    <w:p w14:paraId="1562ED3E" w14:textId="77777777" w:rsidR="003D5B7B" w:rsidRDefault="003D5B7B" w:rsidP="003D5B7B">
      <w:pPr>
        <w:spacing w:before="240" w:after="360"/>
        <w:jc w:val="center"/>
        <w:rPr>
          <w:rFonts w:cs="Times New Roman"/>
          <w:b/>
          <w:color w:val="002060"/>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cs="Times New Roman"/>
          <w:b/>
          <w:color w:val="002060"/>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Dotnet C# 2</w:t>
      </w:r>
    </w:p>
    <w:p w14:paraId="78300ECD" w14:textId="2E3562BA" w:rsidR="0064530F" w:rsidRDefault="003D5B7B" w:rsidP="003D5B7B">
      <w:pPr>
        <w:spacing w:before="240" w:after="360"/>
        <w:jc w:val="center"/>
        <w:rPr>
          <w:rFonts w:cs="Times New Roman"/>
          <w:b/>
          <w:color w:val="4F81BD" w:themeColor="accent1"/>
          <w:sz w:val="26"/>
          <w:szCs w:val="2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cs="Times New Roman"/>
          <w:b/>
          <w:color w:val="002060"/>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LAB </w:t>
      </w:r>
      <w:r>
        <w:rPr>
          <w:rFonts w:cs="Times New Roman"/>
          <w:b/>
          <w:color w:val="002060"/>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w:t>
      </w:r>
      <w:r>
        <w:rPr>
          <w:rFonts w:cs="Times New Roman"/>
          <w:b/>
          <w:color w:val="002060"/>
          <w:sz w:val="26"/>
          <w:szCs w:val="2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8C48EB">
        <w:rPr>
          <w:rFonts w:cs="Times New Roman"/>
          <w:b/>
          <w:color w:val="002060"/>
          <w:sz w:val="26"/>
          <w:szCs w:val="2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14:paraId="66B4B86B" w14:textId="77777777" w:rsidR="0064530F" w:rsidRDefault="0064530F" w:rsidP="004618FE">
      <w:pPr>
        <w:pStyle w:val="level2"/>
      </w:pPr>
    </w:p>
    <w:p w14:paraId="3E13DB14" w14:textId="536FF812" w:rsidR="0064530F" w:rsidRDefault="008C48EB">
      <w:pPr>
        <w:tabs>
          <w:tab w:val="left" w:pos="4050"/>
        </w:tabs>
        <w:spacing w:before="240"/>
        <w:ind w:left="720"/>
        <w:jc w:val="both"/>
        <w:rPr>
          <w:rFonts w:cs="Times New Roman"/>
          <w:sz w:val="26"/>
          <w:szCs w:val="26"/>
        </w:rPr>
      </w:pPr>
      <w:r>
        <w:rPr>
          <w:rFonts w:cs="Times New Roman"/>
          <w:sz w:val="26"/>
          <w:szCs w:val="26"/>
        </w:rPr>
        <w:t xml:space="preserve">Mã số sinh viên </w:t>
      </w:r>
      <w:r>
        <w:rPr>
          <w:rFonts w:cs="Times New Roman"/>
          <w:sz w:val="26"/>
          <w:szCs w:val="26"/>
        </w:rPr>
        <w:tab/>
        <w:t>: PS2</w:t>
      </w:r>
      <w:r w:rsidR="002B59FB">
        <w:rPr>
          <w:rFonts w:cs="Times New Roman"/>
          <w:sz w:val="26"/>
          <w:szCs w:val="26"/>
        </w:rPr>
        <w:t>8709</w:t>
      </w:r>
    </w:p>
    <w:p w14:paraId="1AC871EC" w14:textId="1095A41B" w:rsidR="0064530F" w:rsidRDefault="008C48EB">
      <w:pPr>
        <w:tabs>
          <w:tab w:val="left" w:pos="4050"/>
        </w:tabs>
        <w:spacing w:before="240"/>
        <w:ind w:left="720"/>
        <w:jc w:val="both"/>
        <w:rPr>
          <w:rFonts w:cs="Times New Roman"/>
          <w:sz w:val="26"/>
          <w:szCs w:val="26"/>
          <w:lang w:val="vi-VN"/>
        </w:rPr>
      </w:pPr>
      <w:r>
        <w:rPr>
          <w:rFonts w:cs="Times New Roman"/>
          <w:sz w:val="26"/>
          <w:szCs w:val="26"/>
        </w:rPr>
        <w:t xml:space="preserve">Họ tên sinh viên </w:t>
      </w:r>
      <w:r>
        <w:rPr>
          <w:rFonts w:cs="Times New Roman"/>
          <w:sz w:val="26"/>
          <w:szCs w:val="26"/>
        </w:rPr>
        <w:tab/>
        <w:t xml:space="preserve">: </w:t>
      </w:r>
      <w:r w:rsidR="002B59FB">
        <w:rPr>
          <w:rFonts w:cs="Times New Roman"/>
          <w:sz w:val="26"/>
          <w:szCs w:val="26"/>
        </w:rPr>
        <w:t>Quan Bích Vân</w:t>
      </w:r>
    </w:p>
    <w:p w14:paraId="16C7348B" w14:textId="0F83F0BA" w:rsidR="0064530F" w:rsidRDefault="008C48EB">
      <w:pPr>
        <w:tabs>
          <w:tab w:val="left" w:pos="4050"/>
        </w:tabs>
        <w:spacing w:before="240"/>
        <w:ind w:left="720"/>
        <w:jc w:val="both"/>
        <w:rPr>
          <w:rFonts w:cs="Times New Roman"/>
          <w:sz w:val="26"/>
          <w:szCs w:val="26"/>
        </w:rPr>
      </w:pPr>
      <w:r>
        <w:rPr>
          <w:rFonts w:cs="Times New Roman"/>
          <w:sz w:val="26"/>
          <w:szCs w:val="26"/>
        </w:rPr>
        <w:t xml:space="preserve">Lớp </w:t>
      </w:r>
      <w:r>
        <w:rPr>
          <w:rFonts w:cs="Times New Roman"/>
          <w:sz w:val="26"/>
          <w:szCs w:val="26"/>
        </w:rPr>
        <w:tab/>
        <w:t>: IT18</w:t>
      </w:r>
      <w:r w:rsidR="002B59FB">
        <w:rPr>
          <w:rFonts w:cs="Times New Roman"/>
          <w:sz w:val="26"/>
          <w:szCs w:val="26"/>
        </w:rPr>
        <w:t>3</w:t>
      </w:r>
      <w:r w:rsidR="003D5B7B">
        <w:rPr>
          <w:rFonts w:cs="Times New Roman"/>
          <w:sz w:val="26"/>
          <w:szCs w:val="26"/>
        </w:rPr>
        <w:t>22</w:t>
      </w:r>
    </w:p>
    <w:p w14:paraId="733768BF" w14:textId="1DBE22C8" w:rsidR="0064530F" w:rsidRDefault="008C48EB">
      <w:pPr>
        <w:tabs>
          <w:tab w:val="left" w:pos="4050"/>
        </w:tabs>
        <w:spacing w:before="240"/>
        <w:ind w:left="720"/>
        <w:jc w:val="both"/>
        <w:rPr>
          <w:rFonts w:cs="Times New Roman"/>
          <w:sz w:val="26"/>
          <w:szCs w:val="26"/>
        </w:rPr>
      </w:pPr>
      <w:r>
        <w:rPr>
          <w:rFonts w:cs="Times New Roman"/>
          <w:sz w:val="26"/>
          <w:szCs w:val="26"/>
        </w:rPr>
        <w:t xml:space="preserve">Giảng viên hướng dẫn </w:t>
      </w:r>
      <w:r>
        <w:rPr>
          <w:rFonts w:cs="Times New Roman"/>
          <w:sz w:val="26"/>
          <w:szCs w:val="26"/>
        </w:rPr>
        <w:tab/>
        <w:t xml:space="preserve">: </w:t>
      </w:r>
      <w:r w:rsidR="003D5B7B">
        <w:rPr>
          <w:rFonts w:cs="Times New Roman"/>
          <w:sz w:val="26"/>
          <w:szCs w:val="26"/>
        </w:rPr>
        <w:t>Trần Thế Bảy</w:t>
      </w:r>
    </w:p>
    <w:p w14:paraId="2FBA66B1" w14:textId="77777777" w:rsidR="0064530F" w:rsidRDefault="0064530F">
      <w:pPr>
        <w:spacing w:before="240" w:after="0"/>
        <w:jc w:val="both"/>
        <w:rPr>
          <w:rFonts w:cs="Times New Roman"/>
          <w:sz w:val="26"/>
          <w:szCs w:val="26"/>
        </w:rPr>
      </w:pPr>
    </w:p>
    <w:p w14:paraId="1D025F28" w14:textId="77777777" w:rsidR="0064530F" w:rsidRDefault="008C48EB">
      <w:pPr>
        <w:spacing w:before="240"/>
        <w:jc w:val="both"/>
        <w:rPr>
          <w:rFonts w:cs="Times New Roman"/>
          <w:sz w:val="26"/>
          <w:szCs w:val="26"/>
        </w:rPr>
      </w:pPr>
      <w:r>
        <w:rPr>
          <w:rFonts w:cs="Times New Roman"/>
          <w:sz w:val="26"/>
          <w:szCs w:val="26"/>
        </w:rPr>
        <w:br w:type="page"/>
      </w:r>
    </w:p>
    <w:p w14:paraId="7F09469D" w14:textId="77777777" w:rsidR="0064530F" w:rsidRDefault="0064530F">
      <w:pPr>
        <w:spacing w:before="240"/>
        <w:jc w:val="both"/>
        <w:rPr>
          <w:rStyle w:val="fontstyle01"/>
          <w:rFonts w:ascii="Times New Roman" w:hAnsi="Times New Roman" w:cs="Times New Roman"/>
          <w:sz w:val="26"/>
          <w:szCs w:val="26"/>
        </w:rPr>
        <w:sectPr w:rsidR="0064530F">
          <w:headerReference w:type="even" r:id="rId10"/>
          <w:headerReference w:type="default" r:id="rId11"/>
          <w:footerReference w:type="even" r:id="rId12"/>
          <w:footerReference w:type="default" r:id="rId13"/>
          <w:headerReference w:type="first" r:id="rId14"/>
          <w:footerReference w:type="first" r:id="rId15"/>
          <w:pgSz w:w="11907" w:h="16839"/>
          <w:pgMar w:top="1152" w:right="1152" w:bottom="1152" w:left="1152" w:header="432" w:footer="720" w:gutter="720"/>
          <w:pgBorders w:offsetFrom="page">
            <w:top w:val="flowersTiny" w:sz="14" w:space="24" w:color="auto"/>
            <w:left w:val="flowersTiny" w:sz="14" w:space="24" w:color="auto"/>
            <w:bottom w:val="flowersTiny" w:sz="14" w:space="24" w:color="auto"/>
            <w:right w:val="flowersTiny" w:sz="14" w:space="24" w:color="auto"/>
          </w:pgBorders>
          <w:cols w:space="720"/>
          <w:docGrid w:linePitch="381"/>
        </w:sectPr>
      </w:pPr>
    </w:p>
    <w:p w14:paraId="21E6E102" w14:textId="77777777" w:rsidR="0064530F" w:rsidRDefault="008C48EB">
      <w:pPr>
        <w:pStyle w:val="TOCHeading1"/>
        <w:spacing w:before="240"/>
        <w:ind w:left="720" w:hanging="720"/>
        <w:jc w:val="center"/>
        <w:rPr>
          <w:rFonts w:cs="Times New Roman"/>
          <w:sz w:val="26"/>
          <w:szCs w:val="26"/>
        </w:rPr>
      </w:pPr>
      <w:r>
        <w:rPr>
          <w:rFonts w:cs="Times New Roman"/>
          <w:sz w:val="26"/>
          <w:szCs w:val="26"/>
        </w:rPr>
        <w:lastRenderedPageBreak/>
        <w:t>MỤC LỤC</w:t>
      </w:r>
    </w:p>
    <w:sdt>
      <w:sdtPr>
        <w:rPr>
          <w:rFonts w:ascii="Times New Roman" w:eastAsiaTheme="minorHAnsi" w:hAnsi="Times New Roman" w:cstheme="minorBidi"/>
          <w:color w:val="auto"/>
          <w:sz w:val="28"/>
          <w:szCs w:val="22"/>
        </w:rPr>
        <w:id w:val="-91319847"/>
        <w:docPartObj>
          <w:docPartGallery w:val="Table of Contents"/>
          <w:docPartUnique/>
        </w:docPartObj>
      </w:sdtPr>
      <w:sdtEndPr>
        <w:rPr>
          <w:b/>
          <w:bCs/>
          <w:noProof/>
        </w:rPr>
      </w:sdtEndPr>
      <w:sdtContent>
        <w:p w14:paraId="714A569F" w14:textId="0005E5A7" w:rsidR="00027BF4" w:rsidRDefault="00027BF4">
          <w:pPr>
            <w:pStyle w:val="TOCHeading"/>
          </w:pPr>
          <w:r>
            <w:t>Contents</w:t>
          </w:r>
        </w:p>
        <w:p w14:paraId="1DA41056" w14:textId="1F3A0B89" w:rsidR="007C7A6A" w:rsidRDefault="00027BF4">
          <w:pPr>
            <w:pStyle w:val="TOC1"/>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35851058" w:history="1">
            <w:r w:rsidR="007C7A6A" w:rsidRPr="0078064E">
              <w:rPr>
                <w:rStyle w:val="Hyperlink"/>
                <w:noProof/>
              </w:rPr>
              <w:t>Tạo Bảng menu Switch case và UI</w:t>
            </w:r>
            <w:r w:rsidR="007C7A6A">
              <w:rPr>
                <w:noProof/>
                <w:webHidden/>
              </w:rPr>
              <w:tab/>
            </w:r>
            <w:r w:rsidR="007C7A6A">
              <w:rPr>
                <w:noProof/>
                <w:webHidden/>
              </w:rPr>
              <w:fldChar w:fldCharType="begin"/>
            </w:r>
            <w:r w:rsidR="007C7A6A">
              <w:rPr>
                <w:noProof/>
                <w:webHidden/>
              </w:rPr>
              <w:instrText xml:space="preserve"> PAGEREF _Toc135851058 \h </w:instrText>
            </w:r>
            <w:r w:rsidR="007C7A6A">
              <w:rPr>
                <w:noProof/>
                <w:webHidden/>
              </w:rPr>
            </w:r>
            <w:r w:rsidR="007C7A6A">
              <w:rPr>
                <w:noProof/>
                <w:webHidden/>
              </w:rPr>
              <w:fldChar w:fldCharType="separate"/>
            </w:r>
            <w:r w:rsidR="007C7A6A">
              <w:rPr>
                <w:noProof/>
                <w:webHidden/>
              </w:rPr>
              <w:t>3</w:t>
            </w:r>
            <w:r w:rsidR="007C7A6A">
              <w:rPr>
                <w:noProof/>
                <w:webHidden/>
              </w:rPr>
              <w:fldChar w:fldCharType="end"/>
            </w:r>
          </w:hyperlink>
        </w:p>
        <w:p w14:paraId="3A1382E4" w14:textId="3B94E4A4"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59" w:history="1">
            <w:r w:rsidRPr="0078064E">
              <w:rPr>
                <w:rStyle w:val="Hyperlink"/>
                <w:noProof/>
              </w:rPr>
              <w:t>Phần Program.cs</w:t>
            </w:r>
            <w:r>
              <w:rPr>
                <w:noProof/>
                <w:webHidden/>
              </w:rPr>
              <w:tab/>
            </w:r>
            <w:r>
              <w:rPr>
                <w:noProof/>
                <w:webHidden/>
              </w:rPr>
              <w:fldChar w:fldCharType="begin"/>
            </w:r>
            <w:r>
              <w:rPr>
                <w:noProof/>
                <w:webHidden/>
              </w:rPr>
              <w:instrText xml:space="preserve"> PAGEREF _Toc135851059 \h </w:instrText>
            </w:r>
            <w:r>
              <w:rPr>
                <w:noProof/>
                <w:webHidden/>
              </w:rPr>
            </w:r>
            <w:r>
              <w:rPr>
                <w:noProof/>
                <w:webHidden/>
              </w:rPr>
              <w:fldChar w:fldCharType="separate"/>
            </w:r>
            <w:r>
              <w:rPr>
                <w:noProof/>
                <w:webHidden/>
              </w:rPr>
              <w:t>3</w:t>
            </w:r>
            <w:r>
              <w:rPr>
                <w:noProof/>
                <w:webHidden/>
              </w:rPr>
              <w:fldChar w:fldCharType="end"/>
            </w:r>
          </w:hyperlink>
        </w:p>
        <w:p w14:paraId="199141E4" w14:textId="5E626615" w:rsidR="007C7A6A" w:rsidRDefault="007C7A6A">
          <w:pPr>
            <w:pStyle w:val="TOC1"/>
            <w:rPr>
              <w:rFonts w:asciiTheme="minorHAnsi" w:eastAsiaTheme="minorEastAsia" w:hAnsiTheme="minorHAnsi"/>
              <w:noProof/>
              <w:lang w:val="en-GB" w:eastAsia="en-GB"/>
            </w:rPr>
          </w:pPr>
          <w:hyperlink w:anchor="_Toc135851060" w:history="1">
            <w:r w:rsidRPr="0078064E">
              <w:rPr>
                <w:rStyle w:val="Hyperlink"/>
                <w:noProof/>
                <w:lang w:val="vi-VN"/>
              </w:rPr>
              <w:t>Câu 1:</w:t>
            </w:r>
            <w:r>
              <w:rPr>
                <w:noProof/>
                <w:webHidden/>
              </w:rPr>
              <w:tab/>
            </w:r>
            <w:r>
              <w:rPr>
                <w:noProof/>
                <w:webHidden/>
              </w:rPr>
              <w:fldChar w:fldCharType="begin"/>
            </w:r>
            <w:r>
              <w:rPr>
                <w:noProof/>
                <w:webHidden/>
              </w:rPr>
              <w:instrText xml:space="preserve"> PAGEREF _Toc135851060 \h </w:instrText>
            </w:r>
            <w:r>
              <w:rPr>
                <w:noProof/>
                <w:webHidden/>
              </w:rPr>
            </w:r>
            <w:r>
              <w:rPr>
                <w:noProof/>
                <w:webHidden/>
              </w:rPr>
              <w:fldChar w:fldCharType="separate"/>
            </w:r>
            <w:r>
              <w:rPr>
                <w:noProof/>
                <w:webHidden/>
              </w:rPr>
              <w:t>4</w:t>
            </w:r>
            <w:r>
              <w:rPr>
                <w:noProof/>
                <w:webHidden/>
              </w:rPr>
              <w:fldChar w:fldCharType="end"/>
            </w:r>
          </w:hyperlink>
        </w:p>
        <w:p w14:paraId="7499923B" w14:textId="1C5B6203"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1" w:history="1">
            <w:r w:rsidRPr="0078064E">
              <w:rPr>
                <w:rStyle w:val="Hyperlink"/>
                <w:noProof/>
              </w:rPr>
              <w:t>Bài 1.1 Dùng từ khóa var hoặc dynamic và fix bug hoàn thiện các đoạn code sau :</w:t>
            </w:r>
            <w:r>
              <w:rPr>
                <w:noProof/>
                <w:webHidden/>
              </w:rPr>
              <w:tab/>
            </w:r>
            <w:r>
              <w:rPr>
                <w:noProof/>
                <w:webHidden/>
              </w:rPr>
              <w:fldChar w:fldCharType="begin"/>
            </w:r>
            <w:r>
              <w:rPr>
                <w:noProof/>
                <w:webHidden/>
              </w:rPr>
              <w:instrText xml:space="preserve"> PAGEREF _Toc135851061 \h </w:instrText>
            </w:r>
            <w:r>
              <w:rPr>
                <w:noProof/>
                <w:webHidden/>
              </w:rPr>
            </w:r>
            <w:r>
              <w:rPr>
                <w:noProof/>
                <w:webHidden/>
              </w:rPr>
              <w:fldChar w:fldCharType="separate"/>
            </w:r>
            <w:r>
              <w:rPr>
                <w:noProof/>
                <w:webHidden/>
              </w:rPr>
              <w:t>4</w:t>
            </w:r>
            <w:r>
              <w:rPr>
                <w:noProof/>
                <w:webHidden/>
              </w:rPr>
              <w:fldChar w:fldCharType="end"/>
            </w:r>
          </w:hyperlink>
        </w:p>
        <w:p w14:paraId="428BC96F" w14:textId="33222439"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2" w:history="1">
            <w:r w:rsidRPr="0078064E">
              <w:rPr>
                <w:rStyle w:val="Hyperlink"/>
                <w:noProof/>
              </w:rPr>
              <w:t>Bài 1.2 Dùng từ khóa var hoặc dynamic và fix bug hoàn thiện các đoạn code sau :</w:t>
            </w:r>
            <w:r>
              <w:rPr>
                <w:noProof/>
                <w:webHidden/>
              </w:rPr>
              <w:tab/>
            </w:r>
            <w:r>
              <w:rPr>
                <w:noProof/>
                <w:webHidden/>
              </w:rPr>
              <w:fldChar w:fldCharType="begin"/>
            </w:r>
            <w:r>
              <w:rPr>
                <w:noProof/>
                <w:webHidden/>
              </w:rPr>
              <w:instrText xml:space="preserve"> PAGEREF _Toc135851062 \h </w:instrText>
            </w:r>
            <w:r>
              <w:rPr>
                <w:noProof/>
                <w:webHidden/>
              </w:rPr>
            </w:r>
            <w:r>
              <w:rPr>
                <w:noProof/>
                <w:webHidden/>
              </w:rPr>
              <w:fldChar w:fldCharType="separate"/>
            </w:r>
            <w:r>
              <w:rPr>
                <w:noProof/>
                <w:webHidden/>
              </w:rPr>
              <w:t>6</w:t>
            </w:r>
            <w:r>
              <w:rPr>
                <w:noProof/>
                <w:webHidden/>
              </w:rPr>
              <w:fldChar w:fldCharType="end"/>
            </w:r>
          </w:hyperlink>
        </w:p>
        <w:p w14:paraId="07BB85AA" w14:textId="6ECF79AF"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3" w:history="1">
            <w:r w:rsidRPr="0078064E">
              <w:rPr>
                <w:rStyle w:val="Hyperlink"/>
                <w:noProof/>
              </w:rPr>
              <w:t>Bài 1.3 Dùng từ khóa var hoặc dynamic và fix bug hoàn thiện các đoạn code sau :</w:t>
            </w:r>
            <w:r>
              <w:rPr>
                <w:noProof/>
                <w:webHidden/>
              </w:rPr>
              <w:tab/>
            </w:r>
            <w:r>
              <w:rPr>
                <w:noProof/>
                <w:webHidden/>
              </w:rPr>
              <w:fldChar w:fldCharType="begin"/>
            </w:r>
            <w:r>
              <w:rPr>
                <w:noProof/>
                <w:webHidden/>
              </w:rPr>
              <w:instrText xml:space="preserve"> PAGEREF _Toc135851063 \h </w:instrText>
            </w:r>
            <w:r>
              <w:rPr>
                <w:noProof/>
                <w:webHidden/>
              </w:rPr>
            </w:r>
            <w:r>
              <w:rPr>
                <w:noProof/>
                <w:webHidden/>
              </w:rPr>
              <w:fldChar w:fldCharType="separate"/>
            </w:r>
            <w:r>
              <w:rPr>
                <w:noProof/>
                <w:webHidden/>
              </w:rPr>
              <w:t>7</w:t>
            </w:r>
            <w:r>
              <w:rPr>
                <w:noProof/>
                <w:webHidden/>
              </w:rPr>
              <w:fldChar w:fldCharType="end"/>
            </w:r>
          </w:hyperlink>
        </w:p>
        <w:p w14:paraId="4003722C" w14:textId="37A92928"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4" w:history="1">
            <w:r w:rsidRPr="0078064E">
              <w:rPr>
                <w:rStyle w:val="Hyperlink"/>
                <w:noProof/>
              </w:rPr>
              <w:t>Bài 1.4 Dùng từ khóa var hoặc dynamic và fix bug hoàn thiện các đoạn code sau :</w:t>
            </w:r>
            <w:r>
              <w:rPr>
                <w:noProof/>
                <w:webHidden/>
              </w:rPr>
              <w:tab/>
            </w:r>
            <w:r>
              <w:rPr>
                <w:noProof/>
                <w:webHidden/>
              </w:rPr>
              <w:fldChar w:fldCharType="begin"/>
            </w:r>
            <w:r>
              <w:rPr>
                <w:noProof/>
                <w:webHidden/>
              </w:rPr>
              <w:instrText xml:space="preserve"> PAGEREF _Toc135851064 \h </w:instrText>
            </w:r>
            <w:r>
              <w:rPr>
                <w:noProof/>
                <w:webHidden/>
              </w:rPr>
            </w:r>
            <w:r>
              <w:rPr>
                <w:noProof/>
                <w:webHidden/>
              </w:rPr>
              <w:fldChar w:fldCharType="separate"/>
            </w:r>
            <w:r>
              <w:rPr>
                <w:noProof/>
                <w:webHidden/>
              </w:rPr>
              <w:t>8</w:t>
            </w:r>
            <w:r>
              <w:rPr>
                <w:noProof/>
                <w:webHidden/>
              </w:rPr>
              <w:fldChar w:fldCharType="end"/>
            </w:r>
          </w:hyperlink>
        </w:p>
        <w:p w14:paraId="5F3FCA4A" w14:textId="126B56DC" w:rsidR="007C7A6A" w:rsidRDefault="007C7A6A">
          <w:pPr>
            <w:pStyle w:val="TOC1"/>
            <w:rPr>
              <w:rFonts w:asciiTheme="minorHAnsi" w:eastAsiaTheme="minorEastAsia" w:hAnsiTheme="minorHAnsi"/>
              <w:noProof/>
              <w:lang w:val="en-GB" w:eastAsia="en-GB"/>
            </w:rPr>
          </w:pPr>
          <w:hyperlink w:anchor="_Toc135851065" w:history="1">
            <w:r w:rsidRPr="0078064E">
              <w:rPr>
                <w:rStyle w:val="Hyperlink"/>
                <w:noProof/>
                <w:lang w:val="vi-VN"/>
              </w:rPr>
              <w:t xml:space="preserve">Câu </w:t>
            </w:r>
            <w:r w:rsidRPr="0078064E">
              <w:rPr>
                <w:rStyle w:val="Hyperlink"/>
                <w:noProof/>
              </w:rPr>
              <w:t>2</w:t>
            </w:r>
            <w:r w:rsidRPr="0078064E">
              <w:rPr>
                <w:rStyle w:val="Hyperlink"/>
                <w:noProof/>
                <w:lang w:val="vi-VN"/>
              </w:rPr>
              <w:t>:</w:t>
            </w:r>
            <w:r>
              <w:rPr>
                <w:noProof/>
                <w:webHidden/>
              </w:rPr>
              <w:tab/>
            </w:r>
            <w:r>
              <w:rPr>
                <w:noProof/>
                <w:webHidden/>
              </w:rPr>
              <w:fldChar w:fldCharType="begin"/>
            </w:r>
            <w:r>
              <w:rPr>
                <w:noProof/>
                <w:webHidden/>
              </w:rPr>
              <w:instrText xml:space="preserve"> PAGEREF _Toc135851065 \h </w:instrText>
            </w:r>
            <w:r>
              <w:rPr>
                <w:noProof/>
                <w:webHidden/>
              </w:rPr>
            </w:r>
            <w:r>
              <w:rPr>
                <w:noProof/>
                <w:webHidden/>
              </w:rPr>
              <w:fldChar w:fldCharType="separate"/>
            </w:r>
            <w:r>
              <w:rPr>
                <w:noProof/>
                <w:webHidden/>
              </w:rPr>
              <w:t>9</w:t>
            </w:r>
            <w:r>
              <w:rPr>
                <w:noProof/>
                <w:webHidden/>
              </w:rPr>
              <w:fldChar w:fldCharType="end"/>
            </w:r>
          </w:hyperlink>
        </w:p>
        <w:p w14:paraId="2D405D97" w14:textId="6F9FE07C"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6" w:history="1">
            <w:r w:rsidRPr="0078064E">
              <w:rPr>
                <w:rStyle w:val="Hyperlink"/>
                <w:noProof/>
              </w:rPr>
              <w:t>Bài 2.1: Sử dụng Anonymous typed, Anonymous method và fix bug hoàn thiện các đoạn code sau:</w:t>
            </w:r>
            <w:r>
              <w:rPr>
                <w:noProof/>
                <w:webHidden/>
              </w:rPr>
              <w:tab/>
            </w:r>
            <w:r>
              <w:rPr>
                <w:noProof/>
                <w:webHidden/>
              </w:rPr>
              <w:fldChar w:fldCharType="begin"/>
            </w:r>
            <w:r>
              <w:rPr>
                <w:noProof/>
                <w:webHidden/>
              </w:rPr>
              <w:instrText xml:space="preserve"> PAGEREF _Toc135851066 \h </w:instrText>
            </w:r>
            <w:r>
              <w:rPr>
                <w:noProof/>
                <w:webHidden/>
              </w:rPr>
            </w:r>
            <w:r>
              <w:rPr>
                <w:noProof/>
                <w:webHidden/>
              </w:rPr>
              <w:fldChar w:fldCharType="separate"/>
            </w:r>
            <w:r>
              <w:rPr>
                <w:noProof/>
                <w:webHidden/>
              </w:rPr>
              <w:t>9</w:t>
            </w:r>
            <w:r>
              <w:rPr>
                <w:noProof/>
                <w:webHidden/>
              </w:rPr>
              <w:fldChar w:fldCharType="end"/>
            </w:r>
          </w:hyperlink>
        </w:p>
        <w:p w14:paraId="19532221" w14:textId="382D748E"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7" w:history="1">
            <w:r w:rsidRPr="0078064E">
              <w:rPr>
                <w:rStyle w:val="Hyperlink"/>
                <w:noProof/>
              </w:rPr>
              <w:t>Bài 2.2: Sử dụng Anonymous typed, Anonymous method và fix bug hoàn thiện các đoạn code sau:</w:t>
            </w:r>
            <w:r>
              <w:rPr>
                <w:noProof/>
                <w:webHidden/>
              </w:rPr>
              <w:tab/>
            </w:r>
            <w:r>
              <w:rPr>
                <w:noProof/>
                <w:webHidden/>
              </w:rPr>
              <w:fldChar w:fldCharType="begin"/>
            </w:r>
            <w:r>
              <w:rPr>
                <w:noProof/>
                <w:webHidden/>
              </w:rPr>
              <w:instrText xml:space="preserve"> PAGEREF _Toc135851067 \h </w:instrText>
            </w:r>
            <w:r>
              <w:rPr>
                <w:noProof/>
                <w:webHidden/>
              </w:rPr>
            </w:r>
            <w:r>
              <w:rPr>
                <w:noProof/>
                <w:webHidden/>
              </w:rPr>
              <w:fldChar w:fldCharType="separate"/>
            </w:r>
            <w:r>
              <w:rPr>
                <w:noProof/>
                <w:webHidden/>
              </w:rPr>
              <w:t>10</w:t>
            </w:r>
            <w:r>
              <w:rPr>
                <w:noProof/>
                <w:webHidden/>
              </w:rPr>
              <w:fldChar w:fldCharType="end"/>
            </w:r>
          </w:hyperlink>
        </w:p>
        <w:p w14:paraId="25510F47" w14:textId="37B635A8" w:rsidR="007C7A6A" w:rsidRDefault="007C7A6A">
          <w:pPr>
            <w:pStyle w:val="TOC2"/>
            <w:tabs>
              <w:tab w:val="right" w:leader="dot" w:pos="8873"/>
            </w:tabs>
            <w:rPr>
              <w:rFonts w:asciiTheme="minorHAnsi" w:eastAsiaTheme="minorEastAsia" w:hAnsiTheme="minorHAnsi"/>
              <w:noProof/>
              <w:sz w:val="22"/>
              <w:lang w:val="en-GB" w:eastAsia="en-GB"/>
            </w:rPr>
          </w:pPr>
          <w:hyperlink w:anchor="_Toc135851068" w:history="1">
            <w:r w:rsidRPr="0078064E">
              <w:rPr>
                <w:rStyle w:val="Hyperlink"/>
                <w:noProof/>
              </w:rPr>
              <w:t>Bài 2.3: Sử dụng Anonymous typed, Anonymous method và fix bug hoàn thiện các đoạn code sau:</w:t>
            </w:r>
            <w:r>
              <w:rPr>
                <w:noProof/>
                <w:webHidden/>
              </w:rPr>
              <w:tab/>
            </w:r>
            <w:r>
              <w:rPr>
                <w:noProof/>
                <w:webHidden/>
              </w:rPr>
              <w:fldChar w:fldCharType="begin"/>
            </w:r>
            <w:r>
              <w:rPr>
                <w:noProof/>
                <w:webHidden/>
              </w:rPr>
              <w:instrText xml:space="preserve"> PAGEREF _Toc135851068 \h </w:instrText>
            </w:r>
            <w:r>
              <w:rPr>
                <w:noProof/>
                <w:webHidden/>
              </w:rPr>
            </w:r>
            <w:r>
              <w:rPr>
                <w:noProof/>
                <w:webHidden/>
              </w:rPr>
              <w:fldChar w:fldCharType="separate"/>
            </w:r>
            <w:r>
              <w:rPr>
                <w:noProof/>
                <w:webHidden/>
              </w:rPr>
              <w:t>11</w:t>
            </w:r>
            <w:r>
              <w:rPr>
                <w:noProof/>
                <w:webHidden/>
              </w:rPr>
              <w:fldChar w:fldCharType="end"/>
            </w:r>
          </w:hyperlink>
        </w:p>
        <w:p w14:paraId="4BEA065A" w14:textId="31C3CE9E" w:rsidR="00027BF4" w:rsidRDefault="00027BF4">
          <w:r>
            <w:rPr>
              <w:b/>
              <w:bCs/>
              <w:noProof/>
            </w:rPr>
            <w:fldChar w:fldCharType="end"/>
          </w:r>
        </w:p>
      </w:sdtContent>
    </w:sdt>
    <w:p w14:paraId="6A3D017D" w14:textId="5CC7E854" w:rsidR="0064530F" w:rsidRDefault="00CE6159" w:rsidP="00CE6159">
      <w:pPr>
        <w:tabs>
          <w:tab w:val="left" w:pos="6252"/>
        </w:tabs>
        <w:spacing w:before="240"/>
        <w:jc w:val="both"/>
        <w:rPr>
          <w:rFonts w:cs="Times New Roman"/>
          <w:sz w:val="26"/>
          <w:szCs w:val="26"/>
        </w:rPr>
      </w:pPr>
      <w:r>
        <w:rPr>
          <w:rFonts w:cs="Times New Roman"/>
          <w:sz w:val="26"/>
          <w:szCs w:val="26"/>
        </w:rPr>
        <w:tab/>
      </w:r>
    </w:p>
    <w:p w14:paraId="53119F68" w14:textId="6B0D0285" w:rsidR="00027BF4" w:rsidRDefault="003D5B7B" w:rsidP="003D5B7B">
      <w:pPr>
        <w:spacing w:after="0" w:line="240" w:lineRule="auto"/>
        <w:rPr>
          <w:rFonts w:cs="Times New Roman"/>
          <w:sz w:val="26"/>
          <w:szCs w:val="26"/>
        </w:rPr>
      </w:pPr>
      <w:r>
        <w:rPr>
          <w:rFonts w:cs="Times New Roman"/>
          <w:sz w:val="26"/>
          <w:szCs w:val="26"/>
        </w:rPr>
        <w:br w:type="page"/>
      </w:r>
    </w:p>
    <w:p w14:paraId="00D5EB11" w14:textId="77777777" w:rsidR="003D5B7B" w:rsidRDefault="003D5B7B" w:rsidP="003D5B7B">
      <w:pPr>
        <w:pStyle w:val="Heading1"/>
        <w:ind w:left="-990"/>
        <w:rPr>
          <w:color w:val="FF0000"/>
        </w:rPr>
      </w:pPr>
      <w:bookmarkStart w:id="0" w:name="_Toc135847852"/>
      <w:bookmarkStart w:id="1" w:name="_Toc135851058"/>
      <w:r>
        <w:rPr>
          <w:color w:val="FF0000"/>
        </w:rPr>
        <w:lastRenderedPageBreak/>
        <w:t>Tạo Bảng menu Switch case và UI</w:t>
      </w:r>
      <w:bookmarkEnd w:id="0"/>
      <w:bookmarkEnd w:id="1"/>
    </w:p>
    <w:p w14:paraId="7D0DBFA7" w14:textId="5C21652E" w:rsidR="00027BF4" w:rsidRPr="003D5B7B" w:rsidRDefault="003D5B7B" w:rsidP="003D5B7B">
      <w:pPr>
        <w:pStyle w:val="Heading2"/>
        <w:rPr>
          <w:b w:val="0"/>
          <w:bCs w:val="0"/>
          <w:noProof/>
          <w:color w:val="00B050"/>
          <w:szCs w:val="28"/>
        </w:rPr>
      </w:pPr>
      <w:bookmarkStart w:id="2" w:name="_Toc135847853"/>
      <w:bookmarkStart w:id="3" w:name="_Toc135851059"/>
      <w:r w:rsidRPr="00E4061E">
        <w:rPr>
          <w:noProof/>
          <w:color w:val="00B050"/>
          <w:szCs w:val="28"/>
        </w:rPr>
        <w:t>Phần Program.cs</w:t>
      </w:r>
      <w:bookmarkEnd w:id="2"/>
      <w:bookmarkEnd w:id="3"/>
    </w:p>
    <w:p w14:paraId="3CBD92AF" w14:textId="77777777" w:rsidR="003D5B7B" w:rsidRDefault="003D5B7B">
      <w:pPr>
        <w:spacing w:before="240"/>
        <w:jc w:val="both"/>
        <w:rPr>
          <w:noProof/>
        </w:rPr>
      </w:pPr>
      <w:r w:rsidRPr="003D5B7B">
        <w:rPr>
          <w:rFonts w:cs="Times New Roman"/>
          <w:sz w:val="26"/>
          <w:szCs w:val="26"/>
        </w:rPr>
        <w:drawing>
          <wp:inline distT="0" distB="0" distL="0" distR="0" wp14:anchorId="77342A94" wp14:editId="0E59AAA4">
            <wp:extent cx="5424054" cy="554878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18"/>
                    <a:stretch/>
                  </pic:blipFill>
                  <pic:spPr bwMode="auto">
                    <a:xfrm>
                      <a:off x="0" y="0"/>
                      <a:ext cx="5430747" cy="5555632"/>
                    </a:xfrm>
                    <a:prstGeom prst="rect">
                      <a:avLst/>
                    </a:prstGeom>
                    <a:ln>
                      <a:noFill/>
                    </a:ln>
                    <a:extLst>
                      <a:ext uri="{53640926-AAD7-44D8-BBD7-CCE9431645EC}">
                        <a14:shadowObscured xmlns:a14="http://schemas.microsoft.com/office/drawing/2010/main"/>
                      </a:ext>
                    </a:extLst>
                  </pic:spPr>
                </pic:pic>
              </a:graphicData>
            </a:graphic>
          </wp:inline>
        </w:drawing>
      </w:r>
      <w:r w:rsidRPr="003D5B7B">
        <w:rPr>
          <w:noProof/>
        </w:rPr>
        <w:t xml:space="preserve"> </w:t>
      </w:r>
      <w:r w:rsidRPr="003D5B7B">
        <w:rPr>
          <w:rFonts w:cs="Times New Roman"/>
          <w:sz w:val="26"/>
          <w:szCs w:val="26"/>
        </w:rPr>
        <w:drawing>
          <wp:inline distT="0" distB="0" distL="0" distR="0" wp14:anchorId="48B8691B" wp14:editId="0F26BCB0">
            <wp:extent cx="5423535" cy="259950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409"/>
                    <a:stretch/>
                  </pic:blipFill>
                  <pic:spPr bwMode="auto">
                    <a:xfrm>
                      <a:off x="0" y="0"/>
                      <a:ext cx="5432091" cy="2603610"/>
                    </a:xfrm>
                    <a:prstGeom prst="rect">
                      <a:avLst/>
                    </a:prstGeom>
                    <a:ln>
                      <a:noFill/>
                    </a:ln>
                    <a:extLst>
                      <a:ext uri="{53640926-AAD7-44D8-BBD7-CCE9431645EC}">
                        <a14:shadowObscured xmlns:a14="http://schemas.microsoft.com/office/drawing/2010/main"/>
                      </a:ext>
                    </a:extLst>
                  </pic:spPr>
                </pic:pic>
              </a:graphicData>
            </a:graphic>
          </wp:inline>
        </w:drawing>
      </w:r>
    </w:p>
    <w:p w14:paraId="0212B4AD" w14:textId="08338D3A" w:rsidR="003D5B7B" w:rsidRPr="004618FE" w:rsidRDefault="003D5B7B">
      <w:pPr>
        <w:spacing w:before="240"/>
        <w:jc w:val="both"/>
        <w:rPr>
          <w:rFonts w:cs="Times New Roman"/>
          <w:sz w:val="26"/>
          <w:szCs w:val="26"/>
        </w:rPr>
        <w:sectPr w:rsidR="003D5B7B" w:rsidRPr="004618FE">
          <w:headerReference w:type="default" r:id="rId18"/>
          <w:footerReference w:type="first" r:id="rId19"/>
          <w:pgSz w:w="11907" w:h="16839"/>
          <w:pgMar w:top="1152" w:right="1152" w:bottom="1152" w:left="1152" w:header="576" w:footer="576" w:gutter="720"/>
          <w:cols w:space="720"/>
          <w:titlePg/>
          <w:docGrid w:linePitch="381"/>
        </w:sectPr>
      </w:pPr>
    </w:p>
    <w:p w14:paraId="2BC18129" w14:textId="5F26CA87" w:rsidR="003D5B7B" w:rsidRPr="003D5B7B" w:rsidRDefault="003D5B7B" w:rsidP="003D5B7B">
      <w:pPr>
        <w:shd w:val="clear" w:color="auto" w:fill="FFFFFF"/>
        <w:spacing w:after="0" w:line="240" w:lineRule="auto"/>
        <w:rPr>
          <w:rFonts w:ascii="Segoe UI" w:eastAsia="Times New Roman" w:hAnsi="Segoe UI" w:cs="Segoe UI"/>
          <w:spacing w:val="3"/>
          <w:sz w:val="23"/>
          <w:szCs w:val="23"/>
          <w:lang w:val="en-GB" w:eastAsia="en-GB"/>
        </w:rPr>
      </w:pPr>
      <w:r w:rsidRPr="003D5B7B">
        <w:rPr>
          <w:rFonts w:ascii="Segoe UI" w:eastAsia="Times New Roman" w:hAnsi="Segoe UI" w:cs="Segoe UI"/>
          <w:spacing w:val="3"/>
          <w:sz w:val="23"/>
          <w:szCs w:val="23"/>
          <w:lang w:val="en-GB" w:eastAsia="en-GB"/>
        </w:rPr>
        <w:lastRenderedPageBreak/>
        <w:t>Trong hàm Main(), chương trình chạy trong một vòng lặp while với biến exit được khởi tạo là false.</w:t>
      </w:r>
    </w:p>
    <w:p w14:paraId="3984B9B8" w14:textId="6E34777B" w:rsidR="003D5B7B" w:rsidRDefault="003D5B7B" w:rsidP="003D5B7B">
      <w:pPr>
        <w:shd w:val="clear" w:color="auto" w:fill="FFFFFF"/>
        <w:spacing w:after="0" w:line="240" w:lineRule="auto"/>
        <w:rPr>
          <w:rFonts w:ascii="Segoe UI" w:eastAsia="Times New Roman" w:hAnsi="Segoe UI" w:cs="Segoe UI"/>
          <w:spacing w:val="3"/>
          <w:sz w:val="23"/>
          <w:szCs w:val="23"/>
          <w:lang w:val="en-GB" w:eastAsia="en-GB"/>
        </w:rPr>
      </w:pPr>
      <w:r w:rsidRPr="003D5B7B">
        <w:rPr>
          <w:rFonts w:ascii="Segoe UI" w:eastAsia="Times New Roman" w:hAnsi="Segoe UI" w:cs="Segoe UI"/>
          <w:spacing w:val="3"/>
          <w:sz w:val="23"/>
          <w:szCs w:val="23"/>
          <w:lang w:val="en-GB" w:eastAsia="en-GB"/>
        </w:rPr>
        <w:t>Trong mỗi lần lặp, chương trình in ra màn hình menu các lựa chọn cho người dùng và yêu cầu người dùng nhập lựa chọn bằng cách đọc một dòng nhập từ bàn phím và lưu vào biến choice.</w:t>
      </w:r>
    </w:p>
    <w:p w14:paraId="50C6A79F" w14:textId="6C362AD8" w:rsidR="003D5B7B" w:rsidRDefault="003D5B7B" w:rsidP="003D5B7B">
      <w:pPr>
        <w:rPr>
          <w:rFonts w:eastAsia="SimSun" w:cs="Times New Roman"/>
          <w:b/>
          <w:bCs/>
          <w:szCs w:val="28"/>
          <w:lang w:val="en-GB"/>
        </w:rPr>
      </w:pPr>
      <w:r w:rsidRPr="00724061">
        <w:rPr>
          <w:b/>
          <w:bCs/>
          <w:szCs w:val="28"/>
        </w:rPr>
        <w:t xml:space="preserve">Giải thích về </w:t>
      </w:r>
      <w:r w:rsidRPr="003D5B7B">
        <w:rPr>
          <w:rFonts w:eastAsia="SimSun" w:cs="Times New Roman"/>
          <w:b/>
          <w:bCs/>
          <w:szCs w:val="28"/>
          <w:lang w:val="en-GB"/>
        </w:rPr>
        <w:t>WaitAndClearConsole()</w:t>
      </w:r>
    </w:p>
    <w:p w14:paraId="75168744" w14:textId="5FB24699" w:rsidR="003D5B7B" w:rsidRPr="003D5B7B" w:rsidRDefault="003D5B7B" w:rsidP="003D5B7B">
      <w:pPr>
        <w:rPr>
          <w:rFonts w:eastAsia="SimSun" w:cs="Times New Roman"/>
          <w:szCs w:val="28"/>
          <w:lang w:val="en-GB"/>
        </w:rPr>
      </w:pPr>
      <w:r w:rsidRPr="003D5B7B">
        <w:rPr>
          <w:rFonts w:eastAsia="SimSun" w:cs="Times New Roman"/>
          <w:szCs w:val="28"/>
          <w:lang w:val="en-GB"/>
        </w:rPr>
        <w:drawing>
          <wp:inline distT="0" distB="0" distL="0" distR="0" wp14:anchorId="554B3F50" wp14:editId="42C8B0D6">
            <wp:extent cx="3610479" cy="10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0479" cy="1076475"/>
                    </a:xfrm>
                    <a:prstGeom prst="rect">
                      <a:avLst/>
                    </a:prstGeom>
                  </pic:spPr>
                </pic:pic>
              </a:graphicData>
            </a:graphic>
          </wp:inline>
        </w:drawing>
      </w:r>
    </w:p>
    <w:p w14:paraId="17DD6BE9" w14:textId="77777777" w:rsidR="003D5B7B" w:rsidRPr="003D5B7B" w:rsidRDefault="003D5B7B" w:rsidP="003D5B7B">
      <w:pPr>
        <w:rPr>
          <w:rFonts w:cs="Times New Roman"/>
          <w:szCs w:val="28"/>
          <w:lang w:val="en-GB"/>
        </w:rPr>
      </w:pPr>
      <w:r w:rsidRPr="003D5B7B">
        <w:rPr>
          <w:rFonts w:cs="Times New Roman"/>
          <w:szCs w:val="28"/>
          <w:lang w:val="en-GB"/>
        </w:rPr>
        <w:t>Dòng code Console.WriteLine("Press any key for continue"); sẽ in ra chuỗi "Press any key for continue" trên màn hình console.</w:t>
      </w:r>
    </w:p>
    <w:p w14:paraId="248189B6" w14:textId="77777777" w:rsidR="003D5B7B" w:rsidRPr="003D5B7B" w:rsidRDefault="003D5B7B" w:rsidP="003D5B7B">
      <w:pPr>
        <w:rPr>
          <w:rFonts w:cs="Times New Roman"/>
          <w:szCs w:val="28"/>
          <w:lang w:val="en-GB"/>
        </w:rPr>
      </w:pPr>
      <w:r w:rsidRPr="003D5B7B">
        <w:rPr>
          <w:rFonts w:cs="Times New Roman"/>
          <w:szCs w:val="28"/>
          <w:lang w:val="en-GB"/>
        </w:rPr>
        <w:t>Dòng code Console.ReadKey(); chờ người dùng nhấn một phím bất kỳ trên bàn phím để tiếp tục. Khi người dùng nhấn phím, chương trình sẽ tiếp tục thực hiện các lệnh tiếp theo.</w:t>
      </w:r>
    </w:p>
    <w:p w14:paraId="6DD88CBD" w14:textId="2834D43D" w:rsidR="003D5B7B" w:rsidRPr="003D5B7B" w:rsidRDefault="003D5B7B" w:rsidP="003D5B7B">
      <w:pPr>
        <w:rPr>
          <w:rFonts w:cs="Times New Roman"/>
          <w:szCs w:val="28"/>
          <w:lang w:val="en-GB"/>
        </w:rPr>
      </w:pPr>
      <w:r w:rsidRPr="003D5B7B">
        <w:rPr>
          <w:rFonts w:cs="Times New Roman"/>
          <w:szCs w:val="28"/>
          <w:lang w:val="en-GB"/>
        </w:rPr>
        <w:t>Dòng code Console.Clear(); sẽ xóa nội dung hiện tại trên màn hình console, làm cho màn hình trở nên trống trắng. Điều này giúp tạo ra một giao diện sạch sẽ khi chương trình tiếp tục chạy.</w:t>
      </w:r>
    </w:p>
    <w:p w14:paraId="27D87083" w14:textId="77777777" w:rsidR="003D5B7B" w:rsidRPr="002842DC" w:rsidRDefault="003D5B7B" w:rsidP="003D5B7B">
      <w:pPr>
        <w:pStyle w:val="Heading1"/>
        <w:ind w:left="-990"/>
        <w:rPr>
          <w:color w:val="FF0000"/>
          <w:lang w:val="vi-VN"/>
        </w:rPr>
      </w:pPr>
      <w:bookmarkStart w:id="4" w:name="_Toc135847855"/>
      <w:bookmarkStart w:id="5" w:name="_Toc135851060"/>
      <w:r w:rsidRPr="002842DC">
        <w:rPr>
          <w:color w:val="FF0000"/>
          <w:lang w:val="vi-VN"/>
        </w:rPr>
        <w:t>Câu 1:</w:t>
      </w:r>
      <w:bookmarkEnd w:id="4"/>
      <w:bookmarkEnd w:id="5"/>
      <w:r w:rsidRPr="002842DC">
        <w:rPr>
          <w:color w:val="FF0000"/>
          <w:lang w:val="vi-VN"/>
        </w:rPr>
        <w:t xml:space="preserve"> </w:t>
      </w:r>
    </w:p>
    <w:p w14:paraId="35612A28" w14:textId="30D15B61" w:rsidR="003D5B7B" w:rsidRDefault="003D5B7B" w:rsidP="003D5B7B">
      <w:pPr>
        <w:pStyle w:val="Heading2"/>
        <w:rPr>
          <w:color w:val="00B050"/>
        </w:rPr>
      </w:pPr>
      <w:bookmarkStart w:id="6" w:name="_Toc135851061"/>
      <w:r>
        <w:t>Bài 1</w:t>
      </w:r>
      <w:r>
        <w:t>.1</w:t>
      </w:r>
      <w:r>
        <w:t xml:space="preserve"> Dùng từ khóa var hoặc dynamic và fix bug hoàn thiện các đoạn code sau :</w:t>
      </w:r>
      <w:bookmarkEnd w:id="6"/>
    </w:p>
    <w:p w14:paraId="6B9B0ED4" w14:textId="5FF852E3" w:rsidR="003D5B7B" w:rsidRDefault="003D5B7B" w:rsidP="003D5B7B">
      <w:r>
        <w:t>Code:</w:t>
      </w:r>
    </w:p>
    <w:p w14:paraId="5490B03F" w14:textId="78563C40" w:rsidR="003D5B7B" w:rsidRDefault="003D5B7B" w:rsidP="003D5B7B">
      <w:r w:rsidRPr="003D5B7B">
        <w:drawing>
          <wp:inline distT="0" distB="0" distL="0" distR="0" wp14:anchorId="098B7D29" wp14:editId="474D377B">
            <wp:extent cx="2924583" cy="20767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583" cy="2076740"/>
                    </a:xfrm>
                    <a:prstGeom prst="rect">
                      <a:avLst/>
                    </a:prstGeom>
                  </pic:spPr>
                </pic:pic>
              </a:graphicData>
            </a:graphic>
          </wp:inline>
        </w:drawing>
      </w:r>
    </w:p>
    <w:p w14:paraId="5B9EDADD" w14:textId="77777777" w:rsid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r>
        <w:t>Khai báo một lớp public có tên là ImplictlyVariable.</w:t>
      </w:r>
      <w:r>
        <w:t xml:space="preserve"> </w:t>
      </w:r>
      <w:r>
        <w:rPr>
          <w:rFonts w:ascii="Cascadia Mono" w:eastAsia="SimSun" w:hAnsi="Cascadia Mono" w:cs="Cascadia Mono"/>
          <w:color w:val="000000"/>
          <w:sz w:val="19"/>
          <w:szCs w:val="19"/>
          <w:lang w:val="en-GB"/>
        </w:rPr>
        <w:t xml:space="preserve">        </w:t>
      </w:r>
    </w:p>
    <w:p w14:paraId="2FF0B122" w14:textId="2A3CFF6E" w:rsid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r>
        <w:rPr>
          <w:rFonts w:ascii="Cascadia Mono" w:eastAsia="SimSun" w:hAnsi="Cascadia Mono" w:cs="Cascadia Mono"/>
          <w:color w:val="0000FF"/>
          <w:sz w:val="19"/>
          <w:szCs w:val="19"/>
          <w:lang w:val="en-GB"/>
        </w:rPr>
        <w:t>public</w:t>
      </w:r>
      <w:r>
        <w:rPr>
          <w:rFonts w:ascii="Cascadia Mono" w:eastAsia="SimSun" w:hAnsi="Cascadia Mono" w:cs="Cascadia Mono"/>
          <w:color w:val="000000"/>
          <w:sz w:val="19"/>
          <w:szCs w:val="19"/>
          <w:lang w:val="en-GB"/>
        </w:rPr>
        <w:t xml:space="preserve"> </w:t>
      </w:r>
      <w:r>
        <w:rPr>
          <w:rFonts w:ascii="Cascadia Mono" w:eastAsia="SimSun" w:hAnsi="Cascadia Mono" w:cs="Cascadia Mono"/>
          <w:color w:val="0000FF"/>
          <w:sz w:val="19"/>
          <w:szCs w:val="19"/>
          <w:lang w:val="en-GB"/>
        </w:rPr>
        <w:t>class</w:t>
      </w:r>
      <w:r>
        <w:rPr>
          <w:rFonts w:ascii="Cascadia Mono" w:eastAsia="SimSun" w:hAnsi="Cascadia Mono" w:cs="Cascadia Mono"/>
          <w:color w:val="000000"/>
          <w:sz w:val="19"/>
          <w:szCs w:val="19"/>
          <w:lang w:val="en-GB"/>
        </w:rPr>
        <w:t xml:space="preserve"> </w:t>
      </w:r>
      <w:r>
        <w:rPr>
          <w:rFonts w:ascii="Cascadia Mono" w:eastAsia="SimSun" w:hAnsi="Cascadia Mono" w:cs="Cascadia Mono"/>
          <w:color w:val="2B91AF"/>
          <w:sz w:val="19"/>
          <w:szCs w:val="19"/>
          <w:lang w:val="en-GB"/>
        </w:rPr>
        <w:t>ImplictlyVariable</w:t>
      </w:r>
    </w:p>
    <w:p w14:paraId="011FD630" w14:textId="77777777" w:rsidR="003D5B7B" w:rsidRP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p>
    <w:p w14:paraId="3FC843D6" w14:textId="280975D2" w:rsidR="003D5B7B" w:rsidRDefault="003D5B7B" w:rsidP="003D5B7B">
      <w:r>
        <w:lastRenderedPageBreak/>
        <w:t xml:space="preserve">Dòng 3: </w:t>
      </w:r>
      <w:r>
        <w:t>(</w:t>
      </w:r>
      <w:r>
        <w:rPr>
          <w:rFonts w:ascii="Cascadia Mono" w:eastAsia="SimSun" w:hAnsi="Cascadia Mono" w:cs="Cascadia Mono"/>
          <w:color w:val="0000FF"/>
          <w:sz w:val="19"/>
          <w:szCs w:val="19"/>
          <w:lang w:val="en-GB"/>
        </w:rPr>
        <w:t>static</w:t>
      </w:r>
      <w:r>
        <w:rPr>
          <w:rFonts w:ascii="Cascadia Mono" w:eastAsia="SimSun" w:hAnsi="Cascadia Mono" w:cs="Cascadia Mono"/>
          <w:color w:val="000000"/>
          <w:sz w:val="19"/>
          <w:szCs w:val="19"/>
          <w:lang w:val="en-GB"/>
        </w:rPr>
        <w:t xml:space="preserve"> dynamic imp = 15;</w:t>
      </w:r>
      <w:r>
        <w:t xml:space="preserve">) </w:t>
      </w:r>
      <w:r>
        <w:t>Khai báo một biến tĩnh (static) có kiểu dữ liệu là dynamic và giá trị ban đầu là 15.</w:t>
      </w:r>
    </w:p>
    <w:p w14:paraId="1051FC92" w14:textId="437052CF" w:rsidR="003D5B7B" w:rsidRDefault="003D5B7B" w:rsidP="003D5B7B">
      <w:r>
        <w:t>dynamic là một kiểu dữ liệu động trong C#, cho phép biến có thể chứa các giá trị của bất kỳ kiểu dữ liệu nào và có thể thay đổi kiểu dữ liệu trong quá trình chạy.</w:t>
      </w:r>
      <w:r>
        <w:t xml:space="preserve"> </w:t>
      </w:r>
      <w:r>
        <w:t>Trong trường hợp này, biến imp được khai báo là dynamic và gán giá trị ban đầu là 15.</w:t>
      </w:r>
    </w:p>
    <w:p w14:paraId="37192979" w14:textId="77777777" w:rsidR="003D5B7B" w:rsidRDefault="003D5B7B" w:rsidP="003D5B7B">
      <w:r>
        <w:t>Dòng 7-11: Khai báo một phương thức public tĩnh (static) có tên là Run.</w:t>
      </w:r>
      <w:r>
        <w:t xml:space="preserve"> Và i</w:t>
      </w:r>
      <w:r>
        <w:t>n ra giá trị của biến imp bằng cách sử dụng Console.WriteLine.</w:t>
      </w:r>
      <w:r w:rsidRPr="003D5B7B">
        <w:t xml:space="preserve"> </w:t>
      </w:r>
    </w:p>
    <w:p w14:paraId="34532C22" w14:textId="001169EC" w:rsidR="003D5B7B" w:rsidRDefault="003D5B7B" w:rsidP="003D5B7B">
      <w:r>
        <w:t>Console.WriteLine được sử dụng để in giá trị của biến hoặc biểu thức ra màn hình console. Trong trường hợp này, giá trị của biến imp sẽ được in ra.</w:t>
      </w:r>
    </w:p>
    <w:p w14:paraId="4AD6021E" w14:textId="77777777" w:rsid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r>
        <w:rPr>
          <w:rFonts w:ascii="Cascadia Mono" w:eastAsia="SimSun" w:hAnsi="Cascadia Mono" w:cs="Cascadia Mono"/>
          <w:color w:val="0000FF"/>
          <w:sz w:val="19"/>
          <w:szCs w:val="19"/>
          <w:lang w:val="en-GB"/>
        </w:rPr>
        <w:t>static</w:t>
      </w:r>
      <w:r>
        <w:rPr>
          <w:rFonts w:ascii="Cascadia Mono" w:eastAsia="SimSun" w:hAnsi="Cascadia Mono" w:cs="Cascadia Mono"/>
          <w:color w:val="000000"/>
          <w:sz w:val="19"/>
          <w:szCs w:val="19"/>
          <w:lang w:val="en-GB"/>
        </w:rPr>
        <w:t xml:space="preserve"> </w:t>
      </w:r>
      <w:r>
        <w:rPr>
          <w:rFonts w:ascii="Cascadia Mono" w:eastAsia="SimSun" w:hAnsi="Cascadia Mono" w:cs="Cascadia Mono"/>
          <w:color w:val="0000FF"/>
          <w:sz w:val="19"/>
          <w:szCs w:val="19"/>
          <w:lang w:val="en-GB"/>
        </w:rPr>
        <w:t>public</w:t>
      </w:r>
      <w:r>
        <w:rPr>
          <w:rFonts w:ascii="Cascadia Mono" w:eastAsia="SimSun" w:hAnsi="Cascadia Mono" w:cs="Cascadia Mono"/>
          <w:color w:val="000000"/>
          <w:sz w:val="19"/>
          <w:szCs w:val="19"/>
          <w:lang w:val="en-GB"/>
        </w:rPr>
        <w:t xml:space="preserve"> </w:t>
      </w:r>
      <w:r>
        <w:rPr>
          <w:rFonts w:ascii="Cascadia Mono" w:eastAsia="SimSun" w:hAnsi="Cascadia Mono" w:cs="Cascadia Mono"/>
          <w:color w:val="0000FF"/>
          <w:sz w:val="19"/>
          <w:szCs w:val="19"/>
          <w:lang w:val="en-GB"/>
        </w:rPr>
        <w:t>void</w:t>
      </w:r>
      <w:r>
        <w:rPr>
          <w:rFonts w:ascii="Cascadia Mono" w:eastAsia="SimSun" w:hAnsi="Cascadia Mono" w:cs="Cascadia Mono"/>
          <w:color w:val="000000"/>
          <w:sz w:val="19"/>
          <w:szCs w:val="19"/>
          <w:lang w:val="en-GB"/>
        </w:rPr>
        <w:t xml:space="preserve"> Run()</w:t>
      </w:r>
    </w:p>
    <w:p w14:paraId="4127A3EE" w14:textId="4B798B77" w:rsid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r>
        <w:rPr>
          <w:rFonts w:ascii="Cascadia Mono" w:eastAsia="SimSun" w:hAnsi="Cascadia Mono" w:cs="Cascadia Mono"/>
          <w:color w:val="000000"/>
          <w:sz w:val="19"/>
          <w:szCs w:val="19"/>
          <w:lang w:val="en-GB"/>
        </w:rPr>
        <w:t xml:space="preserve">            {</w:t>
      </w:r>
    </w:p>
    <w:p w14:paraId="28C8B888" w14:textId="77777777" w:rsidR="003D5B7B" w:rsidRDefault="003D5B7B" w:rsidP="003D5B7B">
      <w:pPr>
        <w:autoSpaceDE w:val="0"/>
        <w:autoSpaceDN w:val="0"/>
        <w:adjustRightInd w:val="0"/>
        <w:spacing w:after="0" w:line="240" w:lineRule="auto"/>
        <w:rPr>
          <w:rFonts w:ascii="Cascadia Mono" w:eastAsia="SimSun" w:hAnsi="Cascadia Mono" w:cs="Cascadia Mono"/>
          <w:color w:val="000000"/>
          <w:sz w:val="19"/>
          <w:szCs w:val="19"/>
          <w:lang w:val="en-GB"/>
        </w:rPr>
      </w:pPr>
      <w:r>
        <w:rPr>
          <w:rFonts w:ascii="Cascadia Mono" w:eastAsia="SimSun" w:hAnsi="Cascadia Mono" w:cs="Cascadia Mono"/>
          <w:color w:val="000000"/>
          <w:sz w:val="19"/>
          <w:szCs w:val="19"/>
          <w:lang w:val="en-GB"/>
        </w:rPr>
        <w:t xml:space="preserve">                Console.WriteLine(imp);</w:t>
      </w:r>
    </w:p>
    <w:p w14:paraId="096B6679" w14:textId="375BEF6E" w:rsidR="003D5B7B" w:rsidRDefault="003D5B7B" w:rsidP="003D5B7B">
      <w:r>
        <w:rPr>
          <w:rFonts w:ascii="Cascadia Mono" w:eastAsia="SimSun" w:hAnsi="Cascadia Mono" w:cs="Cascadia Mono"/>
          <w:color w:val="000000"/>
          <w:sz w:val="19"/>
          <w:szCs w:val="19"/>
          <w:lang w:val="en-GB"/>
        </w:rPr>
        <w:t xml:space="preserve">            }</w:t>
      </w:r>
    </w:p>
    <w:p w14:paraId="5428447E" w14:textId="334B8467" w:rsidR="003D5B7B" w:rsidRDefault="003D5B7B" w:rsidP="003D5B7B">
      <w:pPr>
        <w:shd w:val="clear" w:color="auto" w:fill="FFFFFF"/>
        <w:spacing w:after="0" w:line="240" w:lineRule="auto"/>
        <w:rPr>
          <w:rFonts w:ascii="Segoe UI" w:eastAsia="Times New Roman" w:hAnsi="Segoe UI" w:cs="Segoe UI"/>
          <w:spacing w:val="3"/>
          <w:sz w:val="23"/>
          <w:szCs w:val="23"/>
          <w:lang w:val="en-GB" w:eastAsia="en-GB"/>
        </w:rPr>
      </w:pPr>
      <w:r>
        <w:rPr>
          <w:rFonts w:ascii="Segoe UI" w:eastAsia="Times New Roman" w:hAnsi="Segoe UI" w:cs="Segoe UI"/>
          <w:spacing w:val="3"/>
          <w:sz w:val="23"/>
          <w:szCs w:val="23"/>
          <w:lang w:val="en-GB" w:eastAsia="en-GB"/>
        </w:rPr>
        <w:t xml:space="preserve">Trong hàm main: </w:t>
      </w:r>
    </w:p>
    <w:p w14:paraId="7323323D" w14:textId="77777777" w:rsidR="003D5B7B" w:rsidRPr="003D5B7B" w:rsidRDefault="003D5B7B" w:rsidP="003D5B7B">
      <w:pPr>
        <w:shd w:val="clear" w:color="auto" w:fill="FFFFFF"/>
        <w:spacing w:after="0" w:line="240" w:lineRule="auto"/>
        <w:rPr>
          <w:rFonts w:ascii="Segoe UI" w:eastAsia="Times New Roman" w:hAnsi="Segoe UI" w:cs="Segoe UI"/>
          <w:spacing w:val="3"/>
          <w:sz w:val="23"/>
          <w:szCs w:val="23"/>
          <w:lang w:val="en-GB" w:eastAsia="en-GB"/>
        </w:rPr>
      </w:pPr>
    </w:p>
    <w:p w14:paraId="4FC7172F" w14:textId="1760CF5D" w:rsidR="0044328D" w:rsidRDefault="003D5B7B" w:rsidP="003D5B7B">
      <w:r w:rsidRPr="003D5B7B">
        <w:drawing>
          <wp:inline distT="0" distB="0" distL="0" distR="0" wp14:anchorId="08300035" wp14:editId="3484A94D">
            <wp:extent cx="2514951" cy="695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951" cy="695422"/>
                    </a:xfrm>
                    <a:prstGeom prst="rect">
                      <a:avLst/>
                    </a:prstGeom>
                  </pic:spPr>
                </pic:pic>
              </a:graphicData>
            </a:graphic>
          </wp:inline>
        </w:drawing>
      </w:r>
      <w:r>
        <w:tab/>
      </w:r>
    </w:p>
    <w:p w14:paraId="3A0AE326" w14:textId="77777777" w:rsidR="003D5B7B" w:rsidRPr="003D5B7B" w:rsidRDefault="003D5B7B" w:rsidP="003D5B7B">
      <w:pPr>
        <w:shd w:val="clear" w:color="auto" w:fill="FFFFFF"/>
        <w:spacing w:after="0" w:line="240" w:lineRule="auto"/>
        <w:rPr>
          <w:rFonts w:eastAsia="Times New Roman" w:cs="Times New Roman"/>
          <w:b/>
          <w:bCs/>
          <w:spacing w:val="3"/>
          <w:szCs w:val="28"/>
          <w:lang w:val="en-GB" w:eastAsia="en-GB"/>
        </w:rPr>
      </w:pPr>
      <w:r w:rsidRPr="003D5B7B">
        <w:rPr>
          <w:rFonts w:eastAsia="Times New Roman" w:cs="Times New Roman"/>
          <w:b/>
          <w:bCs/>
          <w:spacing w:val="3"/>
          <w:szCs w:val="28"/>
          <w:lang w:val="en-GB" w:eastAsia="en-GB"/>
        </w:rPr>
        <w:t>ImplictlyVariable.Run();</w:t>
      </w:r>
    </w:p>
    <w:p w14:paraId="7B881EF9" w14:textId="40F296AC" w:rsidR="003D5B7B" w:rsidRPr="003D5B7B" w:rsidRDefault="003D5B7B" w:rsidP="003D5B7B">
      <w:pPr>
        <w:shd w:val="clear" w:color="auto" w:fill="FFFFFF"/>
        <w:spacing w:after="0" w:line="240" w:lineRule="auto"/>
        <w:ind w:firstLine="720"/>
        <w:rPr>
          <w:rFonts w:eastAsia="Times New Roman" w:cs="Times New Roman"/>
          <w:spacing w:val="3"/>
          <w:szCs w:val="28"/>
          <w:lang w:val="en-GB" w:eastAsia="en-GB"/>
        </w:rPr>
      </w:pPr>
      <w:r w:rsidRPr="003D5B7B">
        <w:rPr>
          <w:rFonts w:eastAsia="Times New Roman" w:cs="Times New Roman"/>
          <w:spacing w:val="3"/>
          <w:szCs w:val="28"/>
          <w:lang w:val="en-GB" w:eastAsia="en-GB"/>
        </w:rPr>
        <w:t>Gọi phương thức Run() của lớp ImplictlyVariable. Điều này sẽ thực hiện các lệnh trong phương thức Run() để in giá trị của biến imp ra màn hình console.</w:t>
      </w:r>
    </w:p>
    <w:p w14:paraId="366EE4F8" w14:textId="77777777" w:rsidR="003D5B7B" w:rsidRPr="003D5B7B" w:rsidRDefault="003D5B7B" w:rsidP="003D5B7B">
      <w:pPr>
        <w:shd w:val="clear" w:color="auto" w:fill="FFFFFF"/>
        <w:spacing w:after="0" w:line="240" w:lineRule="auto"/>
        <w:rPr>
          <w:rFonts w:eastAsia="Times New Roman" w:cs="Times New Roman"/>
          <w:spacing w:val="3"/>
          <w:szCs w:val="28"/>
          <w:lang w:val="en-GB" w:eastAsia="en-GB"/>
        </w:rPr>
      </w:pPr>
    </w:p>
    <w:p w14:paraId="7FB230A1" w14:textId="77777777" w:rsidR="003D5B7B" w:rsidRDefault="003D5B7B" w:rsidP="003D5B7B">
      <w:pPr>
        <w:shd w:val="clear" w:color="auto" w:fill="FFFFFF"/>
        <w:spacing w:after="0" w:line="240" w:lineRule="auto"/>
        <w:rPr>
          <w:rFonts w:eastAsia="Times New Roman" w:cs="Times New Roman"/>
          <w:b/>
          <w:bCs/>
          <w:spacing w:val="3"/>
          <w:szCs w:val="28"/>
          <w:lang w:val="en-GB" w:eastAsia="en-GB"/>
        </w:rPr>
      </w:pPr>
      <w:r w:rsidRPr="003D5B7B">
        <w:rPr>
          <w:rFonts w:eastAsia="Times New Roman" w:cs="Times New Roman"/>
          <w:b/>
          <w:bCs/>
          <w:spacing w:val="3"/>
          <w:szCs w:val="28"/>
          <w:lang w:val="en-GB" w:eastAsia="en-GB"/>
        </w:rPr>
        <w:t>WaitAndClearConsole();</w:t>
      </w:r>
    </w:p>
    <w:p w14:paraId="4E7874ED" w14:textId="1BC41C27" w:rsidR="003D5B7B" w:rsidRPr="003D5B7B" w:rsidRDefault="003D5B7B" w:rsidP="003D5B7B">
      <w:pPr>
        <w:shd w:val="clear" w:color="auto" w:fill="FFFFFF"/>
        <w:spacing w:after="0" w:line="240" w:lineRule="auto"/>
        <w:ind w:firstLine="720"/>
        <w:rPr>
          <w:rFonts w:eastAsia="Times New Roman" w:cs="Times New Roman"/>
          <w:spacing w:val="3"/>
          <w:szCs w:val="28"/>
          <w:lang w:val="en-GB" w:eastAsia="en-GB"/>
        </w:rPr>
      </w:pPr>
      <w:r w:rsidRPr="003D5B7B">
        <w:rPr>
          <w:rFonts w:eastAsia="Times New Roman" w:cs="Times New Roman"/>
          <w:spacing w:val="3"/>
          <w:szCs w:val="28"/>
          <w:lang w:val="en-GB" w:eastAsia="en-GB"/>
        </w:rPr>
        <w:t>Gọi phương thức WaitAndClearConsole(). Điều này sẽ hiển thị thông báo cho người dùng và chờ cho đến khi người dùng nhấn một phím bất kỳ để tiếp tục.</w:t>
      </w:r>
    </w:p>
    <w:p w14:paraId="7E2A915E" w14:textId="77777777" w:rsidR="003D5B7B" w:rsidRPr="003D5B7B" w:rsidRDefault="003D5B7B" w:rsidP="003D5B7B">
      <w:pPr>
        <w:shd w:val="clear" w:color="auto" w:fill="FFFFFF"/>
        <w:spacing w:after="0" w:line="240" w:lineRule="auto"/>
        <w:rPr>
          <w:rFonts w:eastAsia="Times New Roman" w:cs="Times New Roman"/>
          <w:spacing w:val="3"/>
          <w:szCs w:val="28"/>
          <w:lang w:val="en-GB" w:eastAsia="en-GB"/>
        </w:rPr>
      </w:pPr>
      <w:r w:rsidRPr="003D5B7B">
        <w:rPr>
          <w:rFonts w:eastAsia="Times New Roman" w:cs="Times New Roman"/>
          <w:spacing w:val="3"/>
          <w:szCs w:val="28"/>
          <w:lang w:val="en-GB" w:eastAsia="en-GB"/>
        </w:rPr>
        <w:t>Dòng này gọi phương thức tĩnh (static) WaitAndClearConsole().</w:t>
      </w:r>
    </w:p>
    <w:p w14:paraId="4217CB38" w14:textId="2CD37379" w:rsidR="003D5B7B" w:rsidRPr="003D5B7B" w:rsidRDefault="003D5B7B" w:rsidP="003D5B7B">
      <w:pPr>
        <w:shd w:val="clear" w:color="auto" w:fill="FFFFFF"/>
        <w:spacing w:after="0" w:line="240" w:lineRule="auto"/>
        <w:rPr>
          <w:rFonts w:eastAsia="Times New Roman" w:cs="Times New Roman"/>
          <w:spacing w:val="3"/>
          <w:szCs w:val="28"/>
          <w:lang w:val="en-GB" w:eastAsia="en-GB"/>
        </w:rPr>
      </w:pPr>
    </w:p>
    <w:p w14:paraId="05E22205" w14:textId="77777777" w:rsidR="003D5B7B" w:rsidRDefault="003D5B7B" w:rsidP="003D5B7B">
      <w:pPr>
        <w:shd w:val="clear" w:color="auto" w:fill="FFFFFF"/>
        <w:spacing w:after="0" w:line="240" w:lineRule="auto"/>
        <w:rPr>
          <w:rFonts w:eastAsia="Times New Roman" w:cs="Times New Roman"/>
          <w:spacing w:val="3"/>
          <w:szCs w:val="28"/>
          <w:lang w:val="en-GB" w:eastAsia="en-GB"/>
        </w:rPr>
      </w:pPr>
      <w:r w:rsidRPr="003D5B7B">
        <w:rPr>
          <w:rFonts w:eastAsia="Times New Roman" w:cs="Times New Roman"/>
          <w:b/>
          <w:bCs/>
          <w:spacing w:val="3"/>
          <w:szCs w:val="28"/>
          <w:lang w:val="en-GB" w:eastAsia="en-GB"/>
        </w:rPr>
        <w:t>break;</w:t>
      </w:r>
      <w:r w:rsidRPr="003D5B7B">
        <w:rPr>
          <w:rFonts w:eastAsia="Times New Roman" w:cs="Times New Roman"/>
          <w:spacing w:val="3"/>
          <w:szCs w:val="28"/>
          <w:lang w:val="en-GB" w:eastAsia="en-GB"/>
        </w:rPr>
        <w:t xml:space="preserve"> </w:t>
      </w:r>
    </w:p>
    <w:p w14:paraId="25DBF7CA" w14:textId="4F3FD2E9" w:rsidR="003D5B7B" w:rsidRDefault="003D5B7B" w:rsidP="003D5B7B">
      <w:pPr>
        <w:shd w:val="clear" w:color="auto" w:fill="FFFFFF"/>
        <w:spacing w:after="0" w:line="240" w:lineRule="auto"/>
        <w:ind w:firstLine="720"/>
        <w:rPr>
          <w:rFonts w:eastAsia="Times New Roman" w:cs="Times New Roman"/>
          <w:spacing w:val="3"/>
          <w:szCs w:val="28"/>
          <w:lang w:val="en-GB" w:eastAsia="en-GB"/>
        </w:rPr>
      </w:pPr>
      <w:r w:rsidRPr="003D5B7B">
        <w:rPr>
          <w:rFonts w:eastAsia="Times New Roman" w:cs="Times New Roman"/>
          <w:spacing w:val="3"/>
          <w:szCs w:val="28"/>
          <w:lang w:val="en-GB" w:eastAsia="en-GB"/>
        </w:rPr>
        <w:t>Dòng này sẽ thoát khỏi switch case và chương trình tiếp tục thực hiện lệnh sau switch case.</w:t>
      </w:r>
    </w:p>
    <w:p w14:paraId="5E8B1E38" w14:textId="77777777" w:rsidR="003D5B7B" w:rsidRPr="003D5B7B" w:rsidRDefault="003D5B7B" w:rsidP="003D5B7B">
      <w:pPr>
        <w:shd w:val="clear" w:color="auto" w:fill="FFFFFF"/>
        <w:spacing w:after="0" w:line="240" w:lineRule="auto"/>
        <w:ind w:firstLine="720"/>
        <w:rPr>
          <w:rFonts w:eastAsia="Times New Roman" w:cs="Times New Roman"/>
          <w:spacing w:val="3"/>
          <w:szCs w:val="28"/>
          <w:lang w:val="en-GB" w:eastAsia="en-GB"/>
        </w:rPr>
      </w:pPr>
    </w:p>
    <w:p w14:paraId="02BDCF10" w14:textId="77777777" w:rsidR="003D5B7B" w:rsidRPr="003D5B7B" w:rsidRDefault="003D5B7B" w:rsidP="003D5B7B">
      <w:pPr>
        <w:shd w:val="clear" w:color="auto" w:fill="FFFFFF"/>
        <w:spacing w:after="0" w:line="240" w:lineRule="auto"/>
        <w:rPr>
          <w:rFonts w:eastAsia="Times New Roman" w:cs="Times New Roman"/>
          <w:spacing w:val="3"/>
          <w:szCs w:val="28"/>
          <w:lang w:val="en-GB" w:eastAsia="en-GB"/>
        </w:rPr>
      </w:pPr>
      <w:r w:rsidRPr="003D5B7B">
        <w:rPr>
          <w:rFonts w:eastAsia="Times New Roman" w:cs="Times New Roman"/>
          <w:spacing w:val="3"/>
          <w:szCs w:val="28"/>
          <w:lang w:val="en-GB" w:eastAsia="en-GB"/>
        </w:rPr>
        <w:t>break được sử dụng để thoát khỏi một vòng lặp hoặc một switch case. Trong trường hợp này, khi case "1" được thực thi xong, dòng break sẽ kết thúc switch case và chương trình sẽ tiếp tục thực hiện các lệnh sau switch case nếu có.</w:t>
      </w:r>
    </w:p>
    <w:p w14:paraId="77FFD6EF" w14:textId="1A132190" w:rsidR="003D5B7B" w:rsidRDefault="003D5B7B">
      <w:pPr>
        <w:spacing w:after="0" w:line="240" w:lineRule="auto"/>
      </w:pPr>
      <w:r>
        <w:br w:type="page"/>
      </w:r>
    </w:p>
    <w:p w14:paraId="601FB192" w14:textId="4BC057E8" w:rsidR="003D5B7B" w:rsidRDefault="003D5B7B" w:rsidP="003D5B7B">
      <w:pPr>
        <w:pStyle w:val="Heading2"/>
      </w:pPr>
      <w:bookmarkStart w:id="7" w:name="_Toc135851062"/>
      <w:r>
        <w:lastRenderedPageBreak/>
        <w:t>Bài 1</w:t>
      </w:r>
      <w:r>
        <w:t>.2</w:t>
      </w:r>
      <w:r>
        <w:t xml:space="preserve"> Dùng từ khóa var hoặc dynamic và fix bug hoàn thiện các đoạn code sau :</w:t>
      </w:r>
      <w:bookmarkEnd w:id="7"/>
    </w:p>
    <w:p w14:paraId="2CF93B12" w14:textId="5A2DE35A" w:rsidR="003D5B7B" w:rsidRDefault="003D5B7B" w:rsidP="003D5B7B">
      <w:pPr>
        <w:ind w:firstLine="720"/>
      </w:pPr>
      <w:r>
        <w:t>Code:</w:t>
      </w:r>
    </w:p>
    <w:p w14:paraId="2D77C9DE" w14:textId="32FCAF8D" w:rsidR="003D5B7B" w:rsidRDefault="003D5B7B" w:rsidP="003D5B7B">
      <w:pPr>
        <w:ind w:firstLine="720"/>
      </w:pPr>
      <w:r w:rsidRPr="003D5B7B">
        <w:drawing>
          <wp:inline distT="0" distB="0" distL="0" distR="0" wp14:anchorId="017402E3" wp14:editId="5A9F7948">
            <wp:extent cx="4991797" cy="183858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797" cy="1838582"/>
                    </a:xfrm>
                    <a:prstGeom prst="rect">
                      <a:avLst/>
                    </a:prstGeom>
                  </pic:spPr>
                </pic:pic>
              </a:graphicData>
            </a:graphic>
          </wp:inline>
        </w:drawing>
      </w:r>
    </w:p>
    <w:p w14:paraId="388E1738" w14:textId="77777777" w:rsidR="003D5B7B" w:rsidRDefault="003D5B7B" w:rsidP="003D5B7B">
      <w:r>
        <w:t>Dòng 1: Khai báo một lớp public có tên là RunDictionaryExample.</w:t>
      </w:r>
    </w:p>
    <w:p w14:paraId="3E1D97AF" w14:textId="77777777" w:rsidR="003D5B7B" w:rsidRDefault="003D5B7B" w:rsidP="003D5B7B">
      <w:r>
        <w:t>Dòng 3-8: Khai báo một phương thức không tĩnh (non-static) có tên là Run.</w:t>
      </w:r>
    </w:p>
    <w:p w14:paraId="1050F456" w14:textId="77777777" w:rsidR="003D5B7B" w:rsidRDefault="003D5B7B" w:rsidP="003D5B7B">
      <w:r>
        <w:t>Dòng 5: Khởi tạo một đối tượng Dictionary với kiểu key là string và kiểu value là int, và gán đối tượng đó cho biến data.</w:t>
      </w:r>
    </w:p>
    <w:p w14:paraId="0CBA3FF7" w14:textId="7604AE49" w:rsidR="003D5B7B" w:rsidRDefault="003D5B7B" w:rsidP="003D5B7B">
      <w:pPr>
        <w:pStyle w:val="ListParagraph"/>
        <w:numPr>
          <w:ilvl w:val="0"/>
          <w:numId w:val="9"/>
        </w:numPr>
      </w:pPr>
      <w:r>
        <w:t>Dictionary&lt;TKey, TValue&gt; là một cấu trúc dữ liệu trong C# được sử dụng để lưu trữ các cặp key-value.</w:t>
      </w:r>
    </w:p>
    <w:p w14:paraId="6034AD76" w14:textId="495B0074" w:rsidR="003D5B7B" w:rsidRDefault="003D5B7B" w:rsidP="003D5B7B">
      <w:pPr>
        <w:pStyle w:val="ListParagraph"/>
        <w:numPr>
          <w:ilvl w:val="0"/>
          <w:numId w:val="9"/>
        </w:numPr>
      </w:pPr>
      <w:r>
        <w:t>Trong trường hợp này, đối tượng Dictionary được tạo với kiểu key là string và kiểu value là int.</w:t>
      </w:r>
    </w:p>
    <w:p w14:paraId="5FEF73B0" w14:textId="77777777" w:rsidR="003D5B7B" w:rsidRDefault="003D5B7B" w:rsidP="003D5B7B">
      <w:r>
        <w:t>Dòng 6-7: Thêm cặp key-value vào data.</w:t>
      </w:r>
    </w:p>
    <w:p w14:paraId="00360F64" w14:textId="4BF5FE80" w:rsidR="003D5B7B" w:rsidRDefault="003D5B7B" w:rsidP="003D5B7B">
      <w:pPr>
        <w:pStyle w:val="ListParagraph"/>
        <w:numPr>
          <w:ilvl w:val="0"/>
          <w:numId w:val="9"/>
        </w:numPr>
      </w:pPr>
      <w:r>
        <w:t>data.Add("cat", 2) thêm một cặp key-value vào data, key là "cat" và value là 2.</w:t>
      </w:r>
    </w:p>
    <w:p w14:paraId="34F92ABF" w14:textId="1F3CA243" w:rsidR="003D5B7B" w:rsidRDefault="003D5B7B" w:rsidP="003D5B7B">
      <w:pPr>
        <w:pStyle w:val="ListParagraph"/>
        <w:numPr>
          <w:ilvl w:val="0"/>
          <w:numId w:val="9"/>
        </w:numPr>
      </w:pPr>
      <w:r>
        <w:t xml:space="preserve">data.Add("dog", 1) thêm một cặp key-value khác vào data, key là "dog" và </w:t>
      </w:r>
      <w:r>
        <w:t>-</w:t>
      </w:r>
      <w:r>
        <w:t>value là 1.</w:t>
      </w:r>
    </w:p>
    <w:p w14:paraId="55E9BCCD" w14:textId="77777777" w:rsidR="003D5B7B" w:rsidRDefault="003D5B7B" w:rsidP="003D5B7B">
      <w:r>
        <w:t>Dòng 8: In ra kết quả "cat - dog = {0}" với giá trị được tính bằng data["cat"] - data["dog"].</w:t>
      </w:r>
    </w:p>
    <w:p w14:paraId="02FCDD6B" w14:textId="29838805" w:rsidR="003D5B7B" w:rsidRDefault="003D5B7B" w:rsidP="003D5B7B">
      <w:pPr>
        <w:pStyle w:val="ListParagraph"/>
        <w:numPr>
          <w:ilvl w:val="0"/>
          <w:numId w:val="9"/>
        </w:numPr>
      </w:pPr>
      <w:r>
        <w:t>data["cat"] truy cập giá trị tương ứng với key "cat" trong data, trả về 2.</w:t>
      </w:r>
    </w:p>
    <w:p w14:paraId="39C6F649" w14:textId="2576AF28" w:rsidR="003D5B7B" w:rsidRDefault="003D5B7B" w:rsidP="003D5B7B">
      <w:pPr>
        <w:pStyle w:val="ListParagraph"/>
        <w:numPr>
          <w:ilvl w:val="0"/>
          <w:numId w:val="9"/>
        </w:numPr>
      </w:pPr>
      <w:r>
        <w:t>data["dog"] truy cập giá trị tương ứng với key "dog" trong data, trả về 1.</w:t>
      </w:r>
    </w:p>
    <w:p w14:paraId="20E33301" w14:textId="63E91E2B" w:rsidR="003D5B7B" w:rsidRDefault="003D5B7B" w:rsidP="003D5B7B">
      <w:pPr>
        <w:pStyle w:val="ListParagraph"/>
        <w:numPr>
          <w:ilvl w:val="0"/>
          <w:numId w:val="9"/>
        </w:numPr>
      </w:pPr>
      <w:r>
        <w:t>Kết quả của phép tính data["cat"] - data["dog"] là 2 - 1 = 1.</w:t>
      </w:r>
    </w:p>
    <w:p w14:paraId="22E784D9" w14:textId="472867BB" w:rsidR="003D5B7B" w:rsidRPr="003D5B7B" w:rsidRDefault="003D5B7B" w:rsidP="003D5B7B">
      <w:r>
        <w:t>Dòng Console.WriteLine("cat - dog = {0}", data["cat"] - data["dog"]); in ra kết quả "cat - dog = 1" trên màn hình console.</w:t>
      </w:r>
    </w:p>
    <w:p w14:paraId="518676BB" w14:textId="77777777" w:rsidR="003D5B7B" w:rsidRDefault="003D5B7B">
      <w:pPr>
        <w:spacing w:after="0" w:line="240" w:lineRule="auto"/>
        <w:rPr>
          <w:rFonts w:asciiTheme="majorHAnsi" w:eastAsiaTheme="majorEastAsia" w:hAnsiTheme="majorHAnsi" w:cstheme="majorBidi"/>
          <w:b/>
          <w:bCs/>
          <w:color w:val="4F81BD" w:themeColor="accent1"/>
          <w:sz w:val="26"/>
          <w:szCs w:val="26"/>
        </w:rPr>
      </w:pPr>
      <w:r>
        <w:br w:type="page"/>
      </w:r>
    </w:p>
    <w:p w14:paraId="264F02AF" w14:textId="4A6CF882" w:rsidR="003D5B7B" w:rsidRDefault="003D5B7B" w:rsidP="003D5B7B">
      <w:pPr>
        <w:pStyle w:val="Heading2"/>
      </w:pPr>
      <w:bookmarkStart w:id="8" w:name="_Toc135851063"/>
      <w:r>
        <w:lastRenderedPageBreak/>
        <w:t>Bài 1.</w:t>
      </w:r>
      <w:r>
        <w:t>3</w:t>
      </w:r>
      <w:r>
        <w:t xml:space="preserve"> Dùng từ khóa var hoặc dynamic và fix bug hoàn thiện các đoạn code sau :</w:t>
      </w:r>
      <w:bookmarkEnd w:id="8"/>
    </w:p>
    <w:p w14:paraId="4026C240" w14:textId="77777777" w:rsidR="003D5B7B" w:rsidRDefault="003D5B7B" w:rsidP="003D5B7B">
      <w:pPr>
        <w:ind w:firstLine="720"/>
      </w:pPr>
      <w:r>
        <w:t>Code:</w:t>
      </w:r>
    </w:p>
    <w:p w14:paraId="554E52F1" w14:textId="16DDA403" w:rsidR="003D5B7B" w:rsidRDefault="003D5B7B" w:rsidP="003D5B7B">
      <w:r w:rsidRPr="003D5B7B">
        <w:drawing>
          <wp:inline distT="0" distB="0" distL="0" distR="0" wp14:anchorId="605A3FC6" wp14:editId="014D8B17">
            <wp:extent cx="2857899" cy="2715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2715004"/>
                    </a:xfrm>
                    <a:prstGeom prst="rect">
                      <a:avLst/>
                    </a:prstGeom>
                  </pic:spPr>
                </pic:pic>
              </a:graphicData>
            </a:graphic>
          </wp:inline>
        </w:drawing>
      </w:r>
    </w:p>
    <w:p w14:paraId="15EEB2AA" w14:textId="77777777" w:rsidR="003D5B7B" w:rsidRDefault="003D5B7B" w:rsidP="003D5B7B">
      <w:r>
        <w:t>Dòng 1: Khai báo một lớp public có tên là RunDynamic.</w:t>
      </w:r>
    </w:p>
    <w:p w14:paraId="0148F34C" w14:textId="77777777" w:rsidR="003D5B7B" w:rsidRDefault="003D5B7B" w:rsidP="003D5B7B">
      <w:r>
        <w:t>Dòng 3-9: Khai báo một phương thức không tĩnh (non-static) có tên là Run.</w:t>
      </w:r>
    </w:p>
    <w:p w14:paraId="66AA6A09" w14:textId="77777777" w:rsidR="003D5B7B" w:rsidRDefault="003D5B7B" w:rsidP="003D5B7B">
      <w:r>
        <w:t>Dòng 5-8: Gọi phương thức GetDetails với các đối số khác nhau.</w:t>
      </w:r>
    </w:p>
    <w:p w14:paraId="32B2BF0A" w14:textId="77777777" w:rsidR="003D5B7B" w:rsidRDefault="003D5B7B" w:rsidP="003D5B7B">
      <w:r>
        <w:t>Dòng 5: Gọi phương thức GetDetails với đối số là 100.</w:t>
      </w:r>
    </w:p>
    <w:p w14:paraId="0E57AF36" w14:textId="77777777" w:rsidR="003D5B7B" w:rsidRDefault="003D5B7B" w:rsidP="003D5B7B">
      <w:r>
        <w:t>Dòng 6: Gọi phương thức GetDetails với đối số là "Welcome to Fpoly".</w:t>
      </w:r>
    </w:p>
    <w:p w14:paraId="54E97685" w14:textId="77777777" w:rsidR="003D5B7B" w:rsidRDefault="003D5B7B" w:rsidP="003D5B7B">
      <w:r>
        <w:t>Dòng 7: Gọi phương thức GetDetails với đối số là true.</w:t>
      </w:r>
    </w:p>
    <w:p w14:paraId="1B74A63C" w14:textId="77777777" w:rsidR="003D5B7B" w:rsidRDefault="003D5B7B" w:rsidP="003D5B7B">
      <w:r>
        <w:t>Dòng 8: Gọi phương thức GetDetails với đối số là 20.50.</w:t>
      </w:r>
    </w:p>
    <w:p w14:paraId="6519FE12" w14:textId="77777777" w:rsidR="003D5B7B" w:rsidRDefault="003D5B7B" w:rsidP="003D5B7B">
      <w:r>
        <w:t>Dòng 11-14: Khai báo một phương thức tĩnh (static) có tên là GetDetails với một tham số kiểu dynamic.</w:t>
      </w:r>
    </w:p>
    <w:p w14:paraId="3134F42C" w14:textId="77777777" w:rsidR="003D5B7B" w:rsidRDefault="003D5B7B" w:rsidP="003D5B7B">
      <w:r>
        <w:t>Dòng 11: Khai báo phương thức GetDetails có một tham số dynamic có tên là d.</w:t>
      </w:r>
    </w:p>
    <w:p w14:paraId="57880A95" w14:textId="77777777" w:rsidR="003D5B7B" w:rsidRDefault="003D5B7B" w:rsidP="003D5B7B">
      <w:r>
        <w:t>Dòng 12: In ra giá trị của tham số d bằng cách sử dụng Console.WriteLine.</w:t>
      </w:r>
    </w:p>
    <w:p w14:paraId="190AE4BA" w14:textId="77777777" w:rsidR="003D5B7B" w:rsidRDefault="003D5B7B" w:rsidP="003D5B7B">
      <w:r>
        <w:t>Phương thức GetDetails có thể nhận đối số của bất kỳ kiểu dữ liệu nào do dynamic làm tham số, và in giá trị của đối số đó ra màn hình console.</w:t>
      </w:r>
    </w:p>
    <w:p w14:paraId="3A86D749" w14:textId="6E537F6F" w:rsidR="003D5B7B" w:rsidRDefault="003D5B7B" w:rsidP="003D5B7B">
      <w:r>
        <w:t>Lúc chạy, phương thức Run sẽ gọi GetDetails với các đối số khác nhau và in giá trị của mỗi đối số đó ra màn hình console.</w:t>
      </w:r>
    </w:p>
    <w:p w14:paraId="144CA696" w14:textId="5B9F7346" w:rsidR="00BD143C" w:rsidRDefault="00BD143C">
      <w:pPr>
        <w:spacing w:after="0" w:line="240" w:lineRule="auto"/>
      </w:pPr>
      <w:r>
        <w:br w:type="page"/>
      </w:r>
    </w:p>
    <w:p w14:paraId="3B458874" w14:textId="4135B19D" w:rsidR="00BD143C" w:rsidRDefault="00BD143C" w:rsidP="00BD143C">
      <w:pPr>
        <w:pStyle w:val="Heading2"/>
      </w:pPr>
      <w:bookmarkStart w:id="9" w:name="_Toc135851064"/>
      <w:r>
        <w:lastRenderedPageBreak/>
        <w:t>Bài 1.</w:t>
      </w:r>
      <w:r>
        <w:t>4</w:t>
      </w:r>
      <w:r>
        <w:t xml:space="preserve"> Dùng từ khóa var hoặc dynamic và fix bug hoàn thiện các đoạn code sau :</w:t>
      </w:r>
      <w:bookmarkEnd w:id="9"/>
    </w:p>
    <w:p w14:paraId="7590918B" w14:textId="77777777" w:rsidR="00BD143C" w:rsidRDefault="00BD143C" w:rsidP="00BD143C">
      <w:pPr>
        <w:ind w:firstLine="720"/>
      </w:pPr>
      <w:r>
        <w:t>Code:</w:t>
      </w:r>
    </w:p>
    <w:p w14:paraId="0F1639C5" w14:textId="1DF6BACD" w:rsidR="00BD143C" w:rsidRDefault="00BD143C" w:rsidP="003D5B7B">
      <w:r w:rsidRPr="00BD143C">
        <w:drawing>
          <wp:inline distT="0" distB="0" distL="0" distR="0" wp14:anchorId="1D6904D8" wp14:editId="60EB990D">
            <wp:extent cx="2657846" cy="338184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7846" cy="3381847"/>
                    </a:xfrm>
                    <a:prstGeom prst="rect">
                      <a:avLst/>
                    </a:prstGeom>
                  </pic:spPr>
                </pic:pic>
              </a:graphicData>
            </a:graphic>
          </wp:inline>
        </w:drawing>
      </w:r>
    </w:p>
    <w:p w14:paraId="7C9ACF64" w14:textId="495B659C" w:rsidR="00BD143C" w:rsidRPr="00BD143C" w:rsidRDefault="00BD143C" w:rsidP="00BD143C">
      <w:pPr>
        <w:rPr>
          <w:b/>
          <w:bCs/>
        </w:rPr>
      </w:pPr>
      <w:r w:rsidRPr="00BD143C">
        <w:rPr>
          <w:b/>
          <w:bCs/>
        </w:rPr>
        <w:t>Phần RunTestMethod:</w:t>
      </w:r>
    </w:p>
    <w:p w14:paraId="5A132D48" w14:textId="77777777" w:rsidR="00BD143C" w:rsidRDefault="00BD143C" w:rsidP="00BD143C">
      <w:r>
        <w:t>Dòng 1: Khai báo một lớp public có tên là RunTestMethod.</w:t>
      </w:r>
    </w:p>
    <w:p w14:paraId="2CBD0A09" w14:textId="77777777" w:rsidR="00BD143C" w:rsidRDefault="00BD143C" w:rsidP="00BD143C">
      <w:r>
        <w:t>Dòng 3-7: Khai báo một phương thức không tĩnh (non-static) có tên là Run.</w:t>
      </w:r>
    </w:p>
    <w:p w14:paraId="6B36BDCE" w14:textId="77777777" w:rsidR="00BD143C" w:rsidRDefault="00BD143C" w:rsidP="00BD143C">
      <w:r>
        <w:t>Dòng 5: Tạo một đối tượng User mới và gán cho biến dobj.</w:t>
      </w:r>
    </w:p>
    <w:p w14:paraId="2E1C6D11" w14:textId="77777777" w:rsidR="00BD143C" w:rsidRDefault="00BD143C" w:rsidP="00BD143C">
      <w:r>
        <w:t>Dòng 6: Gọi phương thức GetDetails của đối tượng dobj với đối số là 10.</w:t>
      </w:r>
    </w:p>
    <w:p w14:paraId="391EB5F5" w14:textId="5255DC00" w:rsidR="00BD143C" w:rsidRPr="00BD143C" w:rsidRDefault="00BD143C" w:rsidP="00BD143C">
      <w:pPr>
        <w:rPr>
          <w:b/>
          <w:bCs/>
        </w:rPr>
      </w:pPr>
      <w:r w:rsidRPr="00BD143C">
        <w:rPr>
          <w:b/>
          <w:bCs/>
        </w:rPr>
        <w:t>Lớp User:</w:t>
      </w:r>
    </w:p>
    <w:p w14:paraId="6A3754B0" w14:textId="77777777" w:rsidR="00BD143C" w:rsidRDefault="00BD143C" w:rsidP="00BD143C">
      <w:r>
        <w:t>Dòng 9: Khai báo một lớp có tên là User.</w:t>
      </w:r>
    </w:p>
    <w:p w14:paraId="67B8D839" w14:textId="77777777" w:rsidR="00BD143C" w:rsidRDefault="00BD143C" w:rsidP="00BD143C">
      <w:r>
        <w:t>Dòng 11-15: Khai báo một phương thức GetDetails có một tham số kiểu dynamic.</w:t>
      </w:r>
    </w:p>
    <w:p w14:paraId="394BFF50" w14:textId="30E6E3B6" w:rsidR="00BD143C" w:rsidRDefault="00BD143C" w:rsidP="00980FB6">
      <w:pPr>
        <w:pStyle w:val="ListParagraph"/>
        <w:numPr>
          <w:ilvl w:val="0"/>
          <w:numId w:val="9"/>
        </w:numPr>
      </w:pPr>
      <w:r>
        <w:t>Dòng 11: Khai báo phương thức GetDetails có một tham số dynamic có tên là d.</w:t>
      </w:r>
    </w:p>
    <w:p w14:paraId="338E7C86" w14:textId="3205C9E4" w:rsidR="00BD143C" w:rsidRDefault="00BD143C" w:rsidP="00980FB6">
      <w:pPr>
        <w:pStyle w:val="ListParagraph"/>
        <w:numPr>
          <w:ilvl w:val="0"/>
          <w:numId w:val="9"/>
        </w:numPr>
      </w:pPr>
      <w:r>
        <w:t>Dòng 12: In ra giá trị của tham số d bằng cách sử dụng Console.WriteLine.</w:t>
      </w:r>
    </w:p>
    <w:p w14:paraId="7C4C000F" w14:textId="77777777" w:rsidR="00BD143C" w:rsidRDefault="00BD143C" w:rsidP="00BD143C">
      <w:r>
        <w:t>Phương thức GetDetails có thể nhận đối số của bất kỳ kiểu dữ liệu nào do dynamic làm tham số, và in giá trị của đối số đó ra màn hình console.</w:t>
      </w:r>
    </w:p>
    <w:p w14:paraId="04F78E5E" w14:textId="6F5051A4" w:rsidR="00BD143C" w:rsidRDefault="00BD143C" w:rsidP="00BD143C">
      <w:r>
        <w:t>Khi chạy phương thức Run trong RunTestMethod, một đối tượng User mới được tạo, sau đó phương thức GetDetails của đối tượng User được gọi với đối số là 10. Phương thức GetDetails in ra giá trị của đối số lên màn hình console.</w:t>
      </w:r>
    </w:p>
    <w:p w14:paraId="3F3D5967" w14:textId="6272F5E6" w:rsidR="00BD143C" w:rsidRPr="002842DC" w:rsidRDefault="00BD143C" w:rsidP="00BD143C">
      <w:pPr>
        <w:pStyle w:val="Heading1"/>
        <w:ind w:left="-990"/>
        <w:rPr>
          <w:color w:val="FF0000"/>
          <w:lang w:val="vi-VN"/>
        </w:rPr>
      </w:pPr>
      <w:bookmarkStart w:id="10" w:name="_Toc135851065"/>
      <w:r w:rsidRPr="002842DC">
        <w:rPr>
          <w:color w:val="FF0000"/>
          <w:lang w:val="vi-VN"/>
        </w:rPr>
        <w:lastRenderedPageBreak/>
        <w:t xml:space="preserve">Câu </w:t>
      </w:r>
      <w:r>
        <w:rPr>
          <w:color w:val="FF0000"/>
        </w:rPr>
        <w:t>2</w:t>
      </w:r>
      <w:r w:rsidRPr="002842DC">
        <w:rPr>
          <w:color w:val="FF0000"/>
          <w:lang w:val="vi-VN"/>
        </w:rPr>
        <w:t>:</w:t>
      </w:r>
      <w:bookmarkEnd w:id="10"/>
      <w:r w:rsidRPr="002842DC">
        <w:rPr>
          <w:color w:val="FF0000"/>
          <w:lang w:val="vi-VN"/>
        </w:rPr>
        <w:t xml:space="preserve"> </w:t>
      </w:r>
    </w:p>
    <w:p w14:paraId="2F9B9903" w14:textId="0C49F087" w:rsidR="00BD143C" w:rsidRDefault="00BD143C" w:rsidP="00BD143C">
      <w:pPr>
        <w:pStyle w:val="Heading2"/>
      </w:pPr>
      <w:bookmarkStart w:id="11" w:name="_Toc135851066"/>
      <w:r>
        <w:t xml:space="preserve">Bài </w:t>
      </w:r>
      <w:r>
        <w:t xml:space="preserve">2.1: </w:t>
      </w:r>
      <w:r>
        <w:t>Sử dụng Anonymous typed, Anonymous method và fix bug hoàn thiện các đoạn code sau:</w:t>
      </w:r>
      <w:bookmarkEnd w:id="11"/>
      <w:r>
        <w:t xml:space="preserve"> </w:t>
      </w:r>
    </w:p>
    <w:p w14:paraId="0B9D147B" w14:textId="6C8264A5" w:rsidR="00BD143C" w:rsidRDefault="00BD143C" w:rsidP="00BD143C">
      <w:r>
        <w:t>Code:</w:t>
      </w:r>
    </w:p>
    <w:p w14:paraId="61365E68" w14:textId="18DA7E2D" w:rsidR="00BD143C" w:rsidRDefault="00BD143C" w:rsidP="00BD143C">
      <w:r w:rsidRPr="00BD143C">
        <w:drawing>
          <wp:inline distT="0" distB="0" distL="0" distR="0" wp14:anchorId="57D0E2EA" wp14:editId="039DFDCF">
            <wp:extent cx="4258269" cy="265784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8269" cy="2657846"/>
                    </a:xfrm>
                    <a:prstGeom prst="rect">
                      <a:avLst/>
                    </a:prstGeom>
                  </pic:spPr>
                </pic:pic>
              </a:graphicData>
            </a:graphic>
          </wp:inline>
        </w:drawing>
      </w:r>
    </w:p>
    <w:p w14:paraId="137AB1C0" w14:textId="77777777" w:rsidR="00BD143C" w:rsidRDefault="00BD143C" w:rsidP="00BD143C">
      <w:r>
        <w:t>Dòng 1: Khai báo một lớp public có tên là UserInfoExample.</w:t>
      </w:r>
    </w:p>
    <w:p w14:paraId="6501BFB4" w14:textId="77777777" w:rsidR="00BD143C" w:rsidRDefault="00BD143C" w:rsidP="00BD143C">
      <w:r>
        <w:t>Dòng 3-10: Khai báo một phương thức không tĩnh (non-static) có tên là Run.</w:t>
      </w:r>
    </w:p>
    <w:p w14:paraId="0F245BFF" w14:textId="77777777" w:rsidR="00BD143C" w:rsidRDefault="00BD143C" w:rsidP="00BD143C">
      <w:r>
        <w:t>Dòng 5: Tạo một đối tượng với kiểu ẩn (var) và gán cho biến UserInfor.</w:t>
      </w:r>
    </w:p>
    <w:p w14:paraId="00EA05EE" w14:textId="77777777" w:rsidR="00BD143C" w:rsidRDefault="00BD143C" w:rsidP="00BD143C">
      <w:r>
        <w:t>Dòng 6-8: Khai báo các thuộc tính của đối tượng UserInfor sử dụng cú pháp new { } để tạo một đối tượng với các thuộc tính được định nghĩa ngay lúc tạo.</w:t>
      </w:r>
    </w:p>
    <w:p w14:paraId="2CF22918" w14:textId="18B6AEC0" w:rsidR="00BD143C" w:rsidRDefault="00BD143C" w:rsidP="00BD143C">
      <w:pPr>
        <w:pStyle w:val="ListParagraph"/>
        <w:numPr>
          <w:ilvl w:val="0"/>
          <w:numId w:val="9"/>
        </w:numPr>
      </w:pPr>
      <w:r>
        <w:t>Thuộc tính Id có giá trị là 1.</w:t>
      </w:r>
    </w:p>
    <w:p w14:paraId="611F48F2" w14:textId="48AD5A8E" w:rsidR="00BD143C" w:rsidRDefault="00BD143C" w:rsidP="00BD143C">
      <w:pPr>
        <w:pStyle w:val="ListParagraph"/>
        <w:numPr>
          <w:ilvl w:val="0"/>
          <w:numId w:val="9"/>
        </w:numPr>
      </w:pPr>
      <w:r>
        <w:t>Thuộc tính Name có giá trị là "QuanBichVan".</w:t>
      </w:r>
    </w:p>
    <w:p w14:paraId="083E5F58" w14:textId="64A24FCD" w:rsidR="00BD143C" w:rsidRDefault="00BD143C" w:rsidP="00BD143C">
      <w:pPr>
        <w:pStyle w:val="ListParagraph"/>
        <w:numPr>
          <w:ilvl w:val="0"/>
          <w:numId w:val="9"/>
        </w:numPr>
      </w:pPr>
      <w:r>
        <w:t>Thuộc tính IsActive có giá trị là true.</w:t>
      </w:r>
    </w:p>
    <w:p w14:paraId="5BDC72A8" w14:textId="77777777" w:rsidR="00BD143C" w:rsidRDefault="00BD143C" w:rsidP="00BD143C">
      <w:r>
        <w:t>Dòng 9-11: In ra giá trị của các thuộc tính của đối tượng UserInfor bằng cách sử dụng Console.WriteLine.</w:t>
      </w:r>
    </w:p>
    <w:p w14:paraId="33278002" w14:textId="2C9CDD3A" w:rsidR="00BD143C" w:rsidRDefault="00BD143C" w:rsidP="00BD143C">
      <w:pPr>
        <w:pStyle w:val="ListParagraph"/>
        <w:numPr>
          <w:ilvl w:val="0"/>
          <w:numId w:val="9"/>
        </w:numPr>
      </w:pPr>
      <w:r>
        <w:t>Dòng 9: In ra giá trị của thuộc tính Id của đối tượng UserInfor.</w:t>
      </w:r>
    </w:p>
    <w:p w14:paraId="0D669290" w14:textId="1A7226FF" w:rsidR="00BD143C" w:rsidRDefault="00BD143C" w:rsidP="00BD143C">
      <w:pPr>
        <w:pStyle w:val="ListParagraph"/>
        <w:numPr>
          <w:ilvl w:val="0"/>
          <w:numId w:val="9"/>
        </w:numPr>
      </w:pPr>
      <w:r>
        <w:t>Dòng 10: In ra giá trị của thuộc tính Name của đối tượng UserInfor.</w:t>
      </w:r>
    </w:p>
    <w:p w14:paraId="33115CE1" w14:textId="4CDA0FB2" w:rsidR="00BD143C" w:rsidRDefault="00BD143C" w:rsidP="00BD143C">
      <w:pPr>
        <w:pStyle w:val="ListParagraph"/>
        <w:numPr>
          <w:ilvl w:val="0"/>
          <w:numId w:val="9"/>
        </w:numPr>
      </w:pPr>
      <w:r>
        <w:t>Dòng 11: In ra giá trị của thuộc tính IsActive của đối tượng UserInfor.</w:t>
      </w:r>
    </w:p>
    <w:p w14:paraId="11273CB2" w14:textId="3C24F0EA" w:rsidR="00BD143C" w:rsidRDefault="00BD143C" w:rsidP="00BD143C">
      <w:r>
        <w:t>Khi chạy phương thức Run trong UserInfoExample, một đối tượng mới được tạo với các thuộc tính Id, Name và IsActive. Sau đó, các giá trị của các thuộc tính đó được in ra màn hình console.</w:t>
      </w:r>
    </w:p>
    <w:p w14:paraId="74E53534" w14:textId="77777777" w:rsidR="00D33BBD" w:rsidRDefault="00D33BBD">
      <w:pPr>
        <w:spacing w:after="0" w:line="240" w:lineRule="auto"/>
        <w:rPr>
          <w:rFonts w:asciiTheme="majorHAnsi" w:eastAsiaTheme="majorEastAsia" w:hAnsiTheme="majorHAnsi" w:cstheme="majorBidi"/>
          <w:b/>
          <w:bCs/>
          <w:color w:val="4F81BD" w:themeColor="accent1"/>
          <w:sz w:val="26"/>
          <w:szCs w:val="26"/>
        </w:rPr>
      </w:pPr>
      <w:r>
        <w:br w:type="page"/>
      </w:r>
    </w:p>
    <w:p w14:paraId="1AE6B5E5" w14:textId="0932975B" w:rsidR="00BD143C" w:rsidRDefault="00BD143C" w:rsidP="00BD143C">
      <w:pPr>
        <w:pStyle w:val="Heading2"/>
      </w:pPr>
      <w:bookmarkStart w:id="12" w:name="_Toc135851067"/>
      <w:r>
        <w:lastRenderedPageBreak/>
        <w:t>Bài 2.</w:t>
      </w:r>
      <w:r>
        <w:t>2</w:t>
      </w:r>
      <w:r>
        <w:t>: Sử dụng Anonymous typed, Anonymous method và fix bug hoàn thiện các đoạn code sau:</w:t>
      </w:r>
      <w:bookmarkEnd w:id="12"/>
      <w:r>
        <w:t xml:space="preserve"> </w:t>
      </w:r>
    </w:p>
    <w:p w14:paraId="1FDCC6DE" w14:textId="07B0E732" w:rsidR="00BD143C" w:rsidRDefault="00BD143C" w:rsidP="00BD143C">
      <w:r>
        <w:t>Code</w:t>
      </w:r>
      <w:r>
        <w:t>:</w:t>
      </w:r>
    </w:p>
    <w:p w14:paraId="28A21167" w14:textId="789EA198" w:rsidR="00BD143C" w:rsidRDefault="00BD143C" w:rsidP="00BD143C">
      <w:r w:rsidRPr="00BD143C">
        <w:drawing>
          <wp:inline distT="0" distB="0" distL="0" distR="0" wp14:anchorId="78AA3C1A" wp14:editId="099F66B6">
            <wp:extent cx="5640705" cy="2559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378"/>
                    <a:stretch/>
                  </pic:blipFill>
                  <pic:spPr bwMode="auto">
                    <a:xfrm>
                      <a:off x="0" y="0"/>
                      <a:ext cx="5640705" cy="2559570"/>
                    </a:xfrm>
                    <a:prstGeom prst="rect">
                      <a:avLst/>
                    </a:prstGeom>
                    <a:ln>
                      <a:noFill/>
                    </a:ln>
                    <a:extLst>
                      <a:ext uri="{53640926-AAD7-44D8-BBD7-CCE9431645EC}">
                        <a14:shadowObscured xmlns:a14="http://schemas.microsoft.com/office/drawing/2010/main"/>
                      </a:ext>
                    </a:extLst>
                  </pic:spPr>
                </pic:pic>
              </a:graphicData>
            </a:graphic>
          </wp:inline>
        </w:drawing>
      </w:r>
    </w:p>
    <w:p w14:paraId="665E4C87" w14:textId="77777777" w:rsidR="00BD143C" w:rsidRDefault="00BD143C" w:rsidP="00BD143C">
      <w:r>
        <w:t>Dòng 1: Khai báo một lớp public có tên là UserInfoExampleVer2.</w:t>
      </w:r>
    </w:p>
    <w:p w14:paraId="4AAACF9A" w14:textId="77777777" w:rsidR="00BD143C" w:rsidRDefault="00BD143C" w:rsidP="00BD143C">
      <w:r>
        <w:t>Dòng 3-11: Khai báo một phương thức không tĩnh (non-static) có tên là Run.</w:t>
      </w:r>
    </w:p>
    <w:p w14:paraId="15EB2AC1" w14:textId="77777777" w:rsidR="00BD143C" w:rsidRDefault="00BD143C" w:rsidP="00BD143C">
      <w:r>
        <w:t>Dòng 5: Tạo một đối tượng với kiểu ẩn (var) và gán cho biến user.</w:t>
      </w:r>
    </w:p>
    <w:p w14:paraId="79D3DF7D" w14:textId="77777777" w:rsidR="00BD143C" w:rsidRDefault="00BD143C" w:rsidP="00BD143C">
      <w:r>
        <w:t>Dòng 6-10: Khai báo các thuộc tính của đối tượng user sử dụng cú pháp new { } để tạo một đối tượng với các thuộc tính được định nghĩa ngay lúc tạo.</w:t>
      </w:r>
    </w:p>
    <w:p w14:paraId="5031B326" w14:textId="42DAAF1A" w:rsidR="00BD143C" w:rsidRDefault="00BD143C" w:rsidP="00BD143C">
      <w:pPr>
        <w:pStyle w:val="ListParagraph"/>
        <w:numPr>
          <w:ilvl w:val="0"/>
          <w:numId w:val="9"/>
        </w:numPr>
        <w:ind w:firstLine="0"/>
      </w:pPr>
      <w:r>
        <w:t>Thuộc tính Id có giá trị là 1.</w:t>
      </w:r>
    </w:p>
    <w:p w14:paraId="1DB292A5" w14:textId="3EC2EA04" w:rsidR="00BD143C" w:rsidRDefault="00BD143C" w:rsidP="00BD143C">
      <w:pPr>
        <w:pStyle w:val="ListParagraph"/>
        <w:numPr>
          <w:ilvl w:val="0"/>
          <w:numId w:val="9"/>
        </w:numPr>
        <w:ind w:firstLine="0"/>
      </w:pPr>
      <w:r>
        <w:t>Thuộc tính Name có giá trị là "VanQuan".</w:t>
      </w:r>
    </w:p>
    <w:p w14:paraId="66B0959C" w14:textId="4B1225BD" w:rsidR="00BD143C" w:rsidRDefault="00BD143C" w:rsidP="00BD143C">
      <w:pPr>
        <w:pStyle w:val="ListParagraph"/>
        <w:numPr>
          <w:ilvl w:val="0"/>
          <w:numId w:val="9"/>
        </w:numPr>
        <w:ind w:firstLine="0"/>
      </w:pPr>
      <w:r>
        <w:t>Thuộc tính IsActive có giá trị là true.</w:t>
      </w:r>
    </w:p>
    <w:p w14:paraId="1F68816D" w14:textId="6F0B7EBE" w:rsidR="00BD143C" w:rsidRDefault="00BD143C" w:rsidP="00BD143C">
      <w:pPr>
        <w:pStyle w:val="ListParagraph"/>
        <w:numPr>
          <w:ilvl w:val="0"/>
          <w:numId w:val="9"/>
        </w:numPr>
        <w:ind w:firstLine="0"/>
      </w:pPr>
      <w:r>
        <w:t>Thuộc tính jobInfo là một đối tượng ẩn khác được tạo ra bằng cách sử dụng cú pháp new { } với các thuộc tính Designation và Location.</w:t>
      </w:r>
    </w:p>
    <w:p w14:paraId="073A00D4" w14:textId="77777777" w:rsidR="00BD143C" w:rsidRDefault="00BD143C" w:rsidP="00BD143C">
      <w:r>
        <w:t>Dòng 13-16: In ra giá trị của các thuộc tính của đối tượng user bằng cách sử dụng Console.WriteLine.</w:t>
      </w:r>
    </w:p>
    <w:p w14:paraId="573E6A67" w14:textId="16BBF434" w:rsidR="00BD143C" w:rsidRDefault="00BD143C" w:rsidP="00BD143C">
      <w:pPr>
        <w:pStyle w:val="ListParagraph"/>
        <w:numPr>
          <w:ilvl w:val="0"/>
          <w:numId w:val="9"/>
        </w:numPr>
      </w:pPr>
      <w:r>
        <w:t>Dòng 13: In ra giá trị của thuộc tính Id của đối tượng user.</w:t>
      </w:r>
    </w:p>
    <w:p w14:paraId="1084E3C3" w14:textId="5597A609" w:rsidR="00BD143C" w:rsidRDefault="00BD143C" w:rsidP="00BD143C">
      <w:pPr>
        <w:pStyle w:val="ListParagraph"/>
        <w:numPr>
          <w:ilvl w:val="0"/>
          <w:numId w:val="9"/>
        </w:numPr>
      </w:pPr>
      <w:r>
        <w:t>Dòng 14: In ra giá trị của thuộc tính Name của đối tượng user.</w:t>
      </w:r>
    </w:p>
    <w:p w14:paraId="55226A5C" w14:textId="25505C38" w:rsidR="00BD143C" w:rsidRDefault="00BD143C" w:rsidP="00BD143C">
      <w:pPr>
        <w:pStyle w:val="ListParagraph"/>
        <w:numPr>
          <w:ilvl w:val="0"/>
          <w:numId w:val="9"/>
        </w:numPr>
      </w:pPr>
      <w:r>
        <w:t>Dòng 15: In ra giá trị của thuộc tính IsActive của đối tượng user.</w:t>
      </w:r>
    </w:p>
    <w:p w14:paraId="24571FF1" w14:textId="7597D319" w:rsidR="00BD143C" w:rsidRDefault="00BD143C" w:rsidP="00BD143C">
      <w:pPr>
        <w:pStyle w:val="ListParagraph"/>
        <w:numPr>
          <w:ilvl w:val="0"/>
          <w:numId w:val="9"/>
        </w:numPr>
      </w:pPr>
      <w:r>
        <w:t>Dòng 16: In ra giá trị của thuộc tính Designation và Location của đối tượng user.jobInfo bằng cách sử dụng cú pháp định dạng chuỗi {0} và {1}.</w:t>
      </w:r>
    </w:p>
    <w:p w14:paraId="720A9443" w14:textId="3D713632" w:rsidR="00BD143C" w:rsidRDefault="00BD143C" w:rsidP="00BD143C">
      <w:r>
        <w:t>Khi chạy phương thức Run trong UserInfoExampleVer2, một đối tượng mới được tạo với các thuộc tính Id, Name, IsActive và jobInfo. Sau đó, các giá trị của các thuộc tính đó được in ra màn hình console, cùng với giá trị của thuộc tính Designation và Location của đối tượng jobInfo.</w:t>
      </w:r>
    </w:p>
    <w:p w14:paraId="632BCE6F" w14:textId="229B510B" w:rsidR="00BD143C" w:rsidRDefault="00BD143C" w:rsidP="00BD143C"/>
    <w:p w14:paraId="56A6DD7D" w14:textId="168F4F47" w:rsidR="00BD143C" w:rsidRDefault="00BD143C" w:rsidP="00BD143C">
      <w:pPr>
        <w:pStyle w:val="Heading2"/>
      </w:pPr>
      <w:bookmarkStart w:id="13" w:name="_Toc135851068"/>
      <w:r>
        <w:lastRenderedPageBreak/>
        <w:t>Bài 2.</w:t>
      </w:r>
      <w:r>
        <w:t>3</w:t>
      </w:r>
      <w:r>
        <w:t>: Sử dụng Anonymous typed, Anonymous method và fix bug hoàn thiện các đoạn code sau:</w:t>
      </w:r>
      <w:bookmarkEnd w:id="13"/>
      <w:r>
        <w:t xml:space="preserve"> </w:t>
      </w:r>
    </w:p>
    <w:p w14:paraId="5A8BF361" w14:textId="12E12326" w:rsidR="00BD143C" w:rsidRDefault="00BD143C" w:rsidP="00BD143C">
      <w:r>
        <w:t>Code:</w:t>
      </w:r>
    </w:p>
    <w:p w14:paraId="620E1FCD" w14:textId="4EABFC94" w:rsidR="00BD143C" w:rsidRDefault="00BD143C" w:rsidP="00BD143C">
      <w:r w:rsidRPr="00BD143C">
        <w:drawing>
          <wp:inline distT="0" distB="0" distL="0" distR="0" wp14:anchorId="370586A5" wp14:editId="76C9028C">
            <wp:extent cx="4095750" cy="2552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899"/>
                    <a:stretch/>
                  </pic:blipFill>
                  <pic:spPr bwMode="auto">
                    <a:xfrm>
                      <a:off x="0" y="0"/>
                      <a:ext cx="4096322" cy="2553057"/>
                    </a:xfrm>
                    <a:prstGeom prst="rect">
                      <a:avLst/>
                    </a:prstGeom>
                    <a:ln>
                      <a:noFill/>
                    </a:ln>
                    <a:extLst>
                      <a:ext uri="{53640926-AAD7-44D8-BBD7-CCE9431645EC}">
                        <a14:shadowObscured xmlns:a14="http://schemas.microsoft.com/office/drawing/2010/main"/>
                      </a:ext>
                    </a:extLst>
                  </pic:spPr>
                </pic:pic>
              </a:graphicData>
            </a:graphic>
          </wp:inline>
        </w:drawing>
      </w:r>
    </w:p>
    <w:p w14:paraId="74421799" w14:textId="77777777" w:rsidR="00C74BFB" w:rsidRDefault="00C74BFB" w:rsidP="00C74BFB">
      <w:r>
        <w:t>Dòng 1: Khai báo một lớp public có tên là MathDelegateExample.</w:t>
      </w:r>
    </w:p>
    <w:p w14:paraId="26902E09" w14:textId="77777777" w:rsidR="00C74BFB" w:rsidRDefault="00C74BFB" w:rsidP="00C74BFB">
      <w:r>
        <w:t>Dòng 3: Khai báo một delegate public có tên là MathOps. Delegate này chấp nhận một tham số kiểu int và không có giá trị trả về.</w:t>
      </w:r>
    </w:p>
    <w:p w14:paraId="0442E704" w14:textId="77777777" w:rsidR="00C74BFB" w:rsidRDefault="00C74BFB" w:rsidP="00C74BFB">
      <w:r>
        <w:t>Dòng 5-15: Khai báo một phương thức có tên là MathOperationsExample.</w:t>
      </w:r>
    </w:p>
    <w:p w14:paraId="15A52C78" w14:textId="425CBF26" w:rsidR="00C74BFB" w:rsidRDefault="00C74BFB" w:rsidP="00C74BFB">
      <w:r>
        <w:t>Dòng 7: Khai báo một biến y có kiểu int và gán giá trị là 10.</w:t>
      </w:r>
    </w:p>
    <w:p w14:paraId="7CA7AAEB" w14:textId="77777777" w:rsidR="00C74BFB" w:rsidRDefault="00C74BFB" w:rsidP="00C74BFB">
      <w:r>
        <w:t>Dòng 9-13: Tạo một đối tượng delegate ops bằng cách sử dụng một phương thức vô danh (anonymous method).</w:t>
      </w:r>
    </w:p>
    <w:p w14:paraId="4754E378" w14:textId="77777777" w:rsidR="00C74BFB" w:rsidRDefault="00C74BFB" w:rsidP="00C74BFB">
      <w:r>
        <w:t>Phương thức vô danh này chấp nhận một tham số x kiểu int.</w:t>
      </w:r>
    </w:p>
    <w:p w14:paraId="1EA7543A" w14:textId="77777777" w:rsidR="00C74BFB" w:rsidRDefault="00C74BFB" w:rsidP="00C74BFB">
      <w:r>
        <w:t>Dòng 10: In ra kết quả của phép cộng x + y sử dụng Console.WriteLine.</w:t>
      </w:r>
    </w:p>
    <w:p w14:paraId="1457028D" w14:textId="77777777" w:rsidR="00C74BFB" w:rsidRDefault="00C74BFB" w:rsidP="00C74BFB">
      <w:r>
        <w:t>Dòng 11: In ra kết quả của phép trừ x - y sử dụng Console.WriteLine.</w:t>
      </w:r>
    </w:p>
    <w:p w14:paraId="690987A7" w14:textId="77777777" w:rsidR="00C74BFB" w:rsidRDefault="00C74BFB" w:rsidP="00C74BFB">
      <w:r>
        <w:t>Dòng 14: Gọi delegate ops với đối số là 90, điều này sẽ kích hoạt phương thức vô danh được gán cho delegate.</w:t>
      </w:r>
    </w:p>
    <w:p w14:paraId="2DA606DB" w14:textId="77777777" w:rsidR="00C74BFB" w:rsidRDefault="00C74BFB" w:rsidP="00C74BFB">
      <w:r>
        <w:t>Chương trình sẽ in ra kết quả của phép cộng và phép trừ trên màn hình console với giá trị x là 90 và y là 10.</w:t>
      </w:r>
    </w:p>
    <w:p w14:paraId="080D2445" w14:textId="6EF4FF94" w:rsidR="00BD143C" w:rsidRPr="0044328D" w:rsidRDefault="00C74BFB" w:rsidP="00BD143C">
      <w:r>
        <w:t>Khi chạy phương thức MathOperationsExample trong MathDelegateExample, một delegate mới được tạo và gán với một phương thức vô danh. Sau đó, phương thức vô danh này được gọi thông qua delegate, và kết quả của các phép cộng và phép trừ được in ra màn hình console.</w:t>
      </w:r>
    </w:p>
    <w:sectPr w:rsidR="00BD143C" w:rsidRPr="0044328D">
      <w:footerReference w:type="default" r:id="rId29"/>
      <w:pgSz w:w="11907" w:h="16839"/>
      <w:pgMar w:top="1152" w:right="1152" w:bottom="1152" w:left="1152" w:header="576" w:footer="576" w:gutter="72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6D01" w14:textId="77777777" w:rsidR="002B161C" w:rsidRDefault="002B161C">
      <w:pPr>
        <w:spacing w:line="240" w:lineRule="auto"/>
      </w:pPr>
      <w:r>
        <w:separator/>
      </w:r>
    </w:p>
  </w:endnote>
  <w:endnote w:type="continuationSeparator" w:id="0">
    <w:p w14:paraId="63228157" w14:textId="77777777" w:rsidR="002B161C" w:rsidRDefault="002B1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D81C" w14:textId="77777777" w:rsidR="00995775" w:rsidRDefault="00995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4B9D6" w14:textId="3397A276" w:rsidR="0064530F" w:rsidRDefault="008C48EB">
    <w:pPr>
      <w:tabs>
        <w:tab w:val="left" w:pos="3796"/>
      </w:tabs>
      <w:jc w:val="center"/>
      <w:rPr>
        <w:rFonts w:cs="Times New Roman"/>
        <w:b/>
        <w:i/>
        <w:color w:val="002060"/>
        <w:sz w:val="36"/>
      </w:rPr>
    </w:pPr>
    <w:r>
      <w:rPr>
        <w:noProof/>
        <w:sz w:val="36"/>
      </w:rPr>
      <mc:AlternateContent>
        <mc:Choice Requires="wps">
          <w:drawing>
            <wp:anchor distT="0" distB="0" distL="114300" distR="114300" simplePos="0" relativeHeight="251661312" behindDoc="0" locked="0" layoutInCell="1" allowOverlap="1" wp14:anchorId="09BE9506" wp14:editId="6F67C54B">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1AA25B" w14:textId="77777777" w:rsidR="0064530F" w:rsidRDefault="008C48EB">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BE9506" id="_x0000_t202" coordsize="21600,21600" o:spt="202" path="m,l,21600r21600,l21600,xe">
              <v:stroke joinstyle="miter"/>
              <v:path gradientshapeok="t" o:connecttype="rect"/>
            </v:shapetype>
            <v:shape id="Text Box 1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nJ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PzV3S80RvQ00bEf0ct2C/zsR04MIWAf0DCue7nFoQ+CZThJnewo//3af7TGl&#10;0HLWYb1q7rD/nJnPDtObN3EUwihsR8E92RWBfAwkcikiHEIyo6gD2e/Y+2WOAZVwEpFqnkZxlYYV&#10;x7sh1XJZjLBvXqQ7t/EyQ5dm++VTwgyV0cqkDEycyMLGleE8vQ55pX//L1bPb9ji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LFe&#10;CclSAgAACwUAAA4AAAAAAAAAAAAAAAAALgIAAGRycy9lMm9Eb2MueG1sUEsBAi0AFAAGAAgAAAAh&#10;AHGq0bnXAAAABQEAAA8AAAAAAAAAAAAAAAAArAQAAGRycy9kb3ducmV2LnhtbFBLBQYAAAAABAAE&#10;APMAAACwBQAAAAA=&#10;" filled="f" stroked="f" strokeweight=".5pt">
              <v:textbox style="mso-fit-shape-to-text:t" inset="0,0,0,0">
                <w:txbxContent>
                  <w:p w14:paraId="0C1AA25B" w14:textId="77777777" w:rsidR="0064530F" w:rsidRDefault="008C48EB">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rPr>
        <w:rFonts w:cs="Times New Roman"/>
        <w:b/>
        <w:i/>
        <w:color w:val="002060"/>
        <w:sz w:val="36"/>
      </w:rPr>
      <w:t>TP.HCM - 202</w:t>
    </w:r>
    <w:r w:rsidR="00CE6159">
      <w:rPr>
        <w:rFonts w:cs="Times New Roman"/>
        <w:b/>
        <w:i/>
        <w:color w:val="002060"/>
        <w:sz w:val="3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F1579" w14:textId="77777777" w:rsidR="00995775" w:rsidRDefault="009957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A898" w14:textId="77777777" w:rsidR="0064530F" w:rsidRDefault="008C48EB">
    <w:pPr>
      <w:pStyle w:val="Footer"/>
      <w:pBdr>
        <w:top w:val="dotDash" w:sz="8" w:space="1" w:color="auto"/>
      </w:pBdr>
      <w:tabs>
        <w:tab w:val="clear" w:pos="9360"/>
        <w:tab w:val="right" w:pos="8910"/>
      </w:tabs>
    </w:pPr>
    <w:r>
      <w:rPr>
        <w:noProof/>
      </w:rPr>
      <mc:AlternateContent>
        <mc:Choice Requires="wps">
          <w:drawing>
            <wp:anchor distT="0" distB="0" distL="114300" distR="114300" simplePos="0" relativeHeight="251662336" behindDoc="0" locked="0" layoutInCell="1" allowOverlap="1" wp14:anchorId="7B08BE56" wp14:editId="197ADF42">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EDC76D" w14:textId="77777777" w:rsidR="0064530F" w:rsidRDefault="008C48EB">
                          <w:pPr>
                            <w:pStyle w:val="Footer"/>
                            <w:pBdr>
                              <w:top w:val="dotDash" w:sz="8" w:space="1" w:color="auto"/>
                            </w:pBdr>
                            <w:tabs>
                              <w:tab w:val="clear" w:pos="9360"/>
                              <w:tab w:val="right" w:pos="8910"/>
                            </w:tabs>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B08BE56" id="_x0000_t202" coordsize="21600,21600" o:spt="202" path="m,l,21600r21600,l21600,xe">
              <v:stroke joinstyle="miter"/>
              <v:path gradientshapeok="t" o:connecttype="rect"/>
            </v:shapetype>
            <v:shape id="Text Box 1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jS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Bk&#10;7TjSUwIAABIFAAAOAAAAAAAAAAAAAAAAAC4CAABkcnMvZTJvRG9jLnhtbFBLAQItABQABgAIAAAA&#10;IQBxqtG51wAAAAUBAAAPAAAAAAAAAAAAAAAAAK0EAABkcnMvZG93bnJldi54bWxQSwUGAAAAAAQA&#10;BADzAAAAsQUAAAAA&#10;" filled="f" stroked="f" strokeweight=".5pt">
              <v:textbox style="mso-fit-shape-to-text:t" inset="0,0,0,0">
                <w:txbxContent>
                  <w:p w14:paraId="67EDC76D" w14:textId="77777777" w:rsidR="0064530F" w:rsidRDefault="008C48EB">
                    <w:pPr>
                      <w:pStyle w:val="Footer"/>
                      <w:pBdr>
                        <w:top w:val="dotDash" w:sz="8" w:space="1" w:color="auto"/>
                      </w:pBdr>
                      <w:tabs>
                        <w:tab w:val="clear" w:pos="9360"/>
                        <w:tab w:val="right" w:pos="8910"/>
                      </w:tabs>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FAC7" w14:textId="77777777" w:rsidR="0064530F" w:rsidRDefault="008C48EB">
    <w:pPr>
      <w:pStyle w:val="Footer"/>
      <w:pBdr>
        <w:top w:val="dotDash" w:sz="8" w:space="1" w:color="auto"/>
      </w:pBdr>
      <w:tabs>
        <w:tab w:val="clear" w:pos="9360"/>
        <w:tab w:val="right" w:pos="8910"/>
      </w:tabs>
    </w:pPr>
    <w:r>
      <w:rPr>
        <w:noProof/>
      </w:rPr>
      <mc:AlternateContent>
        <mc:Choice Requires="wps">
          <w:drawing>
            <wp:anchor distT="0" distB="0" distL="114300" distR="114300" simplePos="0" relativeHeight="251663360" behindDoc="0" locked="0" layoutInCell="1" allowOverlap="1" wp14:anchorId="19D39DC0" wp14:editId="6657A01F">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8C7B79" w14:textId="411237A8" w:rsidR="0064530F" w:rsidRDefault="0064530F">
                          <w:pPr>
                            <w:pStyle w:val="Footer"/>
                            <w:pBdr>
                              <w:top w:val="dotDash" w:sz="8" w:space="1" w:color="auto"/>
                            </w:pBdr>
                            <w:tabs>
                              <w:tab w:val="clear" w:pos="9360"/>
                              <w:tab w:val="right" w:pos="8910"/>
                            </w:tabs>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D39DC0" id="_x0000_t202" coordsize="21600,21600" o:spt="202" path="m,l,21600r21600,l21600,xe">
              <v:stroke joinstyle="miter"/>
              <v:path gradientshapeok="t" o:connecttype="rect"/>
            </v:shapetype>
            <v:shape id="Text Box 13"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V+/mFQCAAASBQAADgAAAAAAAAAAAAAAAAAuAgAAZHJzL2Uyb0RvYy54bWxQSwECLQAUAAYACAAA&#10;ACEAcarRudcAAAAFAQAADwAAAAAAAAAAAAAAAACuBAAAZHJzL2Rvd25yZXYueG1sUEsFBgAAAAAE&#10;AAQA8wAAALIFAAAAAA==&#10;" filled="f" stroked="f" strokeweight=".5pt">
              <v:textbox style="mso-fit-shape-to-text:t" inset="0,0,0,0">
                <w:txbxContent>
                  <w:p w14:paraId="6C8C7B79" w14:textId="411237A8" w:rsidR="0064530F" w:rsidRDefault="0064530F">
                    <w:pPr>
                      <w:pStyle w:val="Footer"/>
                      <w:pBdr>
                        <w:top w:val="dotDash" w:sz="8" w:space="1" w:color="auto"/>
                      </w:pBdr>
                      <w:tabs>
                        <w:tab w:val="clear" w:pos="9360"/>
                        <w:tab w:val="right" w:pos="8910"/>
                      </w:tabs>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636B" w14:textId="77777777" w:rsidR="002B161C" w:rsidRDefault="002B161C">
      <w:pPr>
        <w:spacing w:after="0"/>
      </w:pPr>
      <w:r>
        <w:separator/>
      </w:r>
    </w:p>
  </w:footnote>
  <w:footnote w:type="continuationSeparator" w:id="0">
    <w:p w14:paraId="045F97D8" w14:textId="77777777" w:rsidR="002B161C" w:rsidRDefault="002B16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D96A" w14:textId="77777777" w:rsidR="00995775" w:rsidRDefault="00995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A3E0" w14:textId="77777777" w:rsidR="0064530F" w:rsidRDefault="008C48EB">
    <w:pPr>
      <w:tabs>
        <w:tab w:val="right" w:pos="10350"/>
      </w:tabs>
      <w:ind w:right="27"/>
      <w:rPr>
        <w:b/>
      </w:rPr>
    </w:pPr>
    <w:r>
      <w:rPr>
        <w:noProof/>
      </w:rPr>
      <w:drawing>
        <wp:anchor distT="0" distB="0" distL="114300" distR="114300" simplePos="0" relativeHeight="251660288" behindDoc="0" locked="0" layoutInCell="1" allowOverlap="1" wp14:anchorId="2B6113A9" wp14:editId="463C1356">
          <wp:simplePos x="0" y="0"/>
          <wp:positionH relativeFrom="column">
            <wp:posOffset>1323975</wp:posOffset>
          </wp:positionH>
          <wp:positionV relativeFrom="paragraph">
            <wp:posOffset>415290</wp:posOffset>
          </wp:positionV>
          <wp:extent cx="2924175" cy="56007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24175" cy="560070"/>
                  </a:xfrm>
                  <a:prstGeom prst="rect">
                    <a:avLst/>
                  </a:prstGeom>
                </pic:spPr>
              </pic:pic>
            </a:graphicData>
          </a:graphic>
        </wp:anchor>
      </w:drawing>
    </w:r>
    <w:r>
      <w:rPr>
        <w:b/>
        <w:color w:val="4F81BD" w:themeColor="accent1"/>
        <w:sz w:val="5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20F5" w14:textId="747C5A8D" w:rsidR="0064530F" w:rsidRDefault="008C48EB">
    <w:pPr>
      <w:pStyle w:val="Header"/>
      <w:pBdr>
        <w:bottom w:val="dotDash" w:sz="8" w:space="1" w:color="auto"/>
      </w:pBdr>
      <w:tabs>
        <w:tab w:val="clear" w:pos="9360"/>
        <w:tab w:val="right" w:pos="8640"/>
      </w:tabs>
    </w:pPr>
    <w:r>
      <w:t xml:space="preserve">MÃ SV: </w:t>
    </w:r>
    <w:r w:rsidR="0070392E">
      <w:t>PS2</w:t>
    </w:r>
    <w:r w:rsidR="00555C83">
      <w:t>8709</w:t>
    </w:r>
    <w:r>
      <w:tab/>
    </w:r>
    <w:r>
      <w:tab/>
      <w:t>LỚP: IT18</w:t>
    </w:r>
    <w:r w:rsidR="00555C83">
      <w:t>3</w:t>
    </w:r>
    <w:r w:rsidR="00995775">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9E04" w14:textId="053CC19E" w:rsidR="00E81264" w:rsidRDefault="008C48EB">
    <w:pPr>
      <w:pStyle w:val="Header"/>
      <w:pBdr>
        <w:bottom w:val="dotDash" w:sz="8" w:space="1" w:color="auto"/>
      </w:pBdr>
      <w:tabs>
        <w:tab w:val="clear" w:pos="9360"/>
        <w:tab w:val="right" w:pos="8640"/>
      </w:tabs>
    </w:pPr>
    <w:r>
      <w:t>MÃ SV: PS</w:t>
    </w:r>
    <w:r w:rsidR="002B59FB">
      <w:t>28709</w:t>
    </w:r>
    <w:r>
      <w:tab/>
    </w:r>
    <w:r w:rsidR="0070392E">
      <w:tab/>
    </w:r>
    <w:r>
      <w:t>LỚP: IT</w:t>
    </w:r>
    <w:r w:rsidR="002B59FB">
      <w:t>183</w:t>
    </w:r>
    <w:r w:rsidR="00E81264">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6C1573"/>
    <w:multiLevelType w:val="singleLevel"/>
    <w:tmpl w:val="8C6C1573"/>
    <w:lvl w:ilvl="0">
      <w:start w:val="1"/>
      <w:numFmt w:val="decimal"/>
      <w:suff w:val="space"/>
      <w:lvlText w:val="%1."/>
      <w:lvlJc w:val="left"/>
    </w:lvl>
  </w:abstractNum>
  <w:abstractNum w:abstractNumId="1" w15:restartNumberingAfterBreak="0">
    <w:nsid w:val="9AD5903E"/>
    <w:multiLevelType w:val="singleLevel"/>
    <w:tmpl w:val="9AD5903E"/>
    <w:lvl w:ilvl="0">
      <w:start w:val="1"/>
      <w:numFmt w:val="decimal"/>
      <w:suff w:val="space"/>
      <w:lvlText w:val="%1."/>
      <w:lvlJc w:val="left"/>
    </w:lvl>
  </w:abstractNum>
  <w:abstractNum w:abstractNumId="2" w15:restartNumberingAfterBreak="0">
    <w:nsid w:val="01787D82"/>
    <w:multiLevelType w:val="multilevel"/>
    <w:tmpl w:val="01787D82"/>
    <w:lvl w:ilvl="0">
      <w:start w:val="1"/>
      <w:numFmt w:val="decimal"/>
      <w:pStyle w:val="Heading3"/>
      <w:lvlText w:val="%1."/>
      <w:lvlJc w:val="left"/>
      <w:pPr>
        <w:ind w:left="920" w:hanging="360"/>
      </w:pPr>
      <w:rPr>
        <w:rFonts w:hint="default"/>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AA52E2"/>
    <w:multiLevelType w:val="hybridMultilevel"/>
    <w:tmpl w:val="BA90BB08"/>
    <w:lvl w:ilvl="0" w:tplc="C76C1BE0">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E6D04"/>
    <w:multiLevelType w:val="hybridMultilevel"/>
    <w:tmpl w:val="AC085D78"/>
    <w:lvl w:ilvl="0" w:tplc="B97676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2111B"/>
    <w:multiLevelType w:val="hybridMultilevel"/>
    <w:tmpl w:val="497A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074D89"/>
    <w:multiLevelType w:val="hybridMultilevel"/>
    <w:tmpl w:val="8568640A"/>
    <w:lvl w:ilvl="0" w:tplc="0409000B">
      <w:start w:val="1"/>
      <w:numFmt w:val="bullet"/>
      <w:lvlText w:val=""/>
      <w:lvlJc w:val="left"/>
      <w:pPr>
        <w:ind w:left="785" w:hanging="360"/>
      </w:pPr>
      <w:rPr>
        <w:rFonts w:ascii="Wingdings" w:hAnsi="Wingdings"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4F346317"/>
    <w:multiLevelType w:val="singleLevel"/>
    <w:tmpl w:val="4F346317"/>
    <w:lvl w:ilvl="0">
      <w:start w:val="1"/>
      <w:numFmt w:val="decimal"/>
      <w:suff w:val="space"/>
      <w:lvlText w:val="%1."/>
      <w:lvlJc w:val="left"/>
    </w:lvl>
  </w:abstractNum>
  <w:abstractNum w:abstractNumId="8" w15:restartNumberingAfterBreak="0">
    <w:nsid w:val="5B4957B0"/>
    <w:multiLevelType w:val="multilevel"/>
    <w:tmpl w:val="530C5874"/>
    <w:lvl w:ilvl="0">
      <w:start w:val="1"/>
      <w:numFmt w:val="upperRoman"/>
      <w:pStyle w:val="level1"/>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0"/>
  </w:num>
  <w:num w:numId="4">
    <w:abstractNumId w:val="6"/>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276FF4"/>
    <w:rsid w:val="00017F1D"/>
    <w:rsid w:val="00027BF4"/>
    <w:rsid w:val="00053555"/>
    <w:rsid w:val="000C7638"/>
    <w:rsid w:val="000F2D81"/>
    <w:rsid w:val="00140D04"/>
    <w:rsid w:val="001C6363"/>
    <w:rsid w:val="001D7F7A"/>
    <w:rsid w:val="002206F4"/>
    <w:rsid w:val="002571F6"/>
    <w:rsid w:val="002B161C"/>
    <w:rsid w:val="002B59FB"/>
    <w:rsid w:val="002C1156"/>
    <w:rsid w:val="002D3BBE"/>
    <w:rsid w:val="003279D0"/>
    <w:rsid w:val="003603E3"/>
    <w:rsid w:val="003677D6"/>
    <w:rsid w:val="003D5B7B"/>
    <w:rsid w:val="0044328D"/>
    <w:rsid w:val="004618FE"/>
    <w:rsid w:val="0048190E"/>
    <w:rsid w:val="0055484F"/>
    <w:rsid w:val="00555C83"/>
    <w:rsid w:val="00577C23"/>
    <w:rsid w:val="00592AB0"/>
    <w:rsid w:val="0059519A"/>
    <w:rsid w:val="005C0D4A"/>
    <w:rsid w:val="0064489F"/>
    <w:rsid w:val="0064530F"/>
    <w:rsid w:val="0068307E"/>
    <w:rsid w:val="006A0F3A"/>
    <w:rsid w:val="006B6882"/>
    <w:rsid w:val="0070392E"/>
    <w:rsid w:val="007139D1"/>
    <w:rsid w:val="00713AE8"/>
    <w:rsid w:val="0072030A"/>
    <w:rsid w:val="00751A11"/>
    <w:rsid w:val="00762DB8"/>
    <w:rsid w:val="00783A2E"/>
    <w:rsid w:val="007A1B59"/>
    <w:rsid w:val="007B2133"/>
    <w:rsid w:val="007B6E08"/>
    <w:rsid w:val="007C7A6A"/>
    <w:rsid w:val="007E4CA3"/>
    <w:rsid w:val="007F50C4"/>
    <w:rsid w:val="008A3A1C"/>
    <w:rsid w:val="008C48EB"/>
    <w:rsid w:val="008F37FA"/>
    <w:rsid w:val="00980FB6"/>
    <w:rsid w:val="00995775"/>
    <w:rsid w:val="009C10C3"/>
    <w:rsid w:val="009C7600"/>
    <w:rsid w:val="00A13F8E"/>
    <w:rsid w:val="00A366BA"/>
    <w:rsid w:val="00A463DC"/>
    <w:rsid w:val="00A62E82"/>
    <w:rsid w:val="00A97216"/>
    <w:rsid w:val="00AC4583"/>
    <w:rsid w:val="00B1647C"/>
    <w:rsid w:val="00BC6D0C"/>
    <w:rsid w:val="00BD143C"/>
    <w:rsid w:val="00C377C7"/>
    <w:rsid w:val="00C74BFB"/>
    <w:rsid w:val="00C756C2"/>
    <w:rsid w:val="00CC7295"/>
    <w:rsid w:val="00CD1927"/>
    <w:rsid w:val="00CE2969"/>
    <w:rsid w:val="00CE6159"/>
    <w:rsid w:val="00CF02C6"/>
    <w:rsid w:val="00D219F8"/>
    <w:rsid w:val="00D33BBD"/>
    <w:rsid w:val="00D56DD0"/>
    <w:rsid w:val="00DC68FE"/>
    <w:rsid w:val="00E16291"/>
    <w:rsid w:val="00E81264"/>
    <w:rsid w:val="00E87414"/>
    <w:rsid w:val="00EF7763"/>
    <w:rsid w:val="00F3204D"/>
    <w:rsid w:val="00F374C9"/>
    <w:rsid w:val="00F50AFB"/>
    <w:rsid w:val="00F60D19"/>
    <w:rsid w:val="00F80F20"/>
    <w:rsid w:val="00F82759"/>
    <w:rsid w:val="00FB0C1E"/>
    <w:rsid w:val="00FD344A"/>
    <w:rsid w:val="03C17B39"/>
    <w:rsid w:val="0758707D"/>
    <w:rsid w:val="0E212E9A"/>
    <w:rsid w:val="1027040D"/>
    <w:rsid w:val="1593020B"/>
    <w:rsid w:val="15F56A5B"/>
    <w:rsid w:val="19925B38"/>
    <w:rsid w:val="1AC04579"/>
    <w:rsid w:val="1B094B28"/>
    <w:rsid w:val="1C8E355F"/>
    <w:rsid w:val="214E70B1"/>
    <w:rsid w:val="22EC4FC1"/>
    <w:rsid w:val="239372EB"/>
    <w:rsid w:val="24CF1F41"/>
    <w:rsid w:val="25FB762A"/>
    <w:rsid w:val="26EF2570"/>
    <w:rsid w:val="27BA54BC"/>
    <w:rsid w:val="297D5E85"/>
    <w:rsid w:val="2FF90982"/>
    <w:rsid w:val="36A9351D"/>
    <w:rsid w:val="38454D4F"/>
    <w:rsid w:val="3BCB5A86"/>
    <w:rsid w:val="3DA16CAC"/>
    <w:rsid w:val="3E3E45AC"/>
    <w:rsid w:val="402D2E75"/>
    <w:rsid w:val="4A636E05"/>
    <w:rsid w:val="4B9F458A"/>
    <w:rsid w:val="4BAC4D74"/>
    <w:rsid w:val="4DC13B4B"/>
    <w:rsid w:val="4E324158"/>
    <w:rsid w:val="502E5A3E"/>
    <w:rsid w:val="50C40DD7"/>
    <w:rsid w:val="517C2D91"/>
    <w:rsid w:val="540B196F"/>
    <w:rsid w:val="552F4013"/>
    <w:rsid w:val="55586002"/>
    <w:rsid w:val="562C6868"/>
    <w:rsid w:val="5903494D"/>
    <w:rsid w:val="59D62729"/>
    <w:rsid w:val="5B0069DA"/>
    <w:rsid w:val="5B56175F"/>
    <w:rsid w:val="5E302094"/>
    <w:rsid w:val="5E614AB6"/>
    <w:rsid w:val="606C7D21"/>
    <w:rsid w:val="62B13DF7"/>
    <w:rsid w:val="688534D2"/>
    <w:rsid w:val="6AD3421F"/>
    <w:rsid w:val="6B8F7C38"/>
    <w:rsid w:val="6CE96C8E"/>
    <w:rsid w:val="6E45347A"/>
    <w:rsid w:val="723D2CFA"/>
    <w:rsid w:val="737C1488"/>
    <w:rsid w:val="75E450FA"/>
    <w:rsid w:val="76AE0046"/>
    <w:rsid w:val="78D6782E"/>
    <w:rsid w:val="7B08025D"/>
    <w:rsid w:val="7C276FF4"/>
    <w:rsid w:val="7F6D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84C338"/>
  <w15:docId w15:val="{F82E3306-5937-4E4D-95FA-5401ADD8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3C"/>
    <w:pPr>
      <w:spacing w:after="200" w:line="276" w:lineRule="auto"/>
    </w:pPr>
    <w:rPr>
      <w:rFonts w:eastAsiaTheme="minorHAnsi" w:cstheme="minorBidi"/>
      <w:sz w:val="28"/>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numId w:val="1"/>
      </w:numPr>
      <w:spacing w:before="40" w:after="0"/>
      <w:outlineLvl w:val="2"/>
    </w:pPr>
    <w:rPr>
      <w:rFonts w:asciiTheme="majorHAnsi" w:eastAsiaTheme="majorEastAsia" w:hAnsiTheme="majorHAnsi" w:cstheme="majorBidi"/>
      <w:color w:val="244061" w:themeColor="accent1" w:themeShade="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820"/>
      </w:tabs>
      <w:spacing w:before="200" w:after="100"/>
      <w:ind w:left="720" w:hanging="720"/>
    </w:pPr>
    <w:rPr>
      <w:rFonts w:ascii="Tahoma" w:hAnsi="Tahoma"/>
      <w:sz w:val="22"/>
    </w:r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560"/>
    </w:pPr>
  </w:style>
  <w:style w:type="character" w:customStyle="1" w:styleId="fontstyle01">
    <w:name w:val="fontstyle01"/>
    <w:basedOn w:val="DefaultParagraphFont"/>
    <w:qFormat/>
    <w:rPr>
      <w:rFonts w:ascii="Tahoma" w:hAnsi="Tahoma" w:cs="Tahoma" w:hint="default"/>
      <w:b/>
      <w:bCs/>
      <w:color w:val="000000"/>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spacing w:before="120" w:after="120"/>
      <w:outlineLvl w:val="9"/>
    </w:pPr>
    <w:rPr>
      <w:rFonts w:ascii="Times New Roman" w:hAnsi="Times New Roman"/>
      <w:color w:val="auto"/>
      <w:sz w:val="32"/>
      <w:lang w:eastAsia="ja-JP"/>
    </w:rPr>
  </w:style>
  <w:style w:type="paragraph" w:styleId="ListParagraph">
    <w:name w:val="List Paragraph"/>
    <w:basedOn w:val="Normal"/>
    <w:uiPriority w:val="34"/>
    <w:qFormat/>
    <w:pPr>
      <w:spacing w:before="200" w:after="0"/>
      <w:ind w:left="720" w:hanging="720"/>
      <w:contextualSpacing/>
    </w:pPr>
    <w:rPr>
      <w:rFonts w:ascii="Tahoma" w:hAnsi="Tahoma"/>
      <w:sz w:val="2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6"/>
      <w:szCs w:val="24"/>
    </w:rPr>
  </w:style>
  <w:style w:type="paragraph" w:customStyle="1" w:styleId="level1">
    <w:name w:val="level1"/>
    <w:basedOn w:val="Heading1"/>
    <w:qFormat/>
    <w:rsid w:val="004618FE"/>
    <w:pPr>
      <w:numPr>
        <w:numId w:val="2"/>
      </w:numPr>
      <w:spacing w:before="240"/>
      <w:jc w:val="both"/>
    </w:pPr>
    <w:rPr>
      <w:rFonts w:ascii="Times New Roman" w:hAnsi="Times New Roman" w:cs="Times New Roman"/>
      <w:sz w:val="26"/>
      <w:szCs w:val="26"/>
    </w:rPr>
  </w:style>
  <w:style w:type="paragraph" w:customStyle="1" w:styleId="level2">
    <w:name w:val="level2"/>
    <w:basedOn w:val="Normal"/>
    <w:qFormat/>
    <w:rsid w:val="004618FE"/>
    <w:rPr>
      <w:rFonts w:eastAsia="SimSun" w:cs="Times New Roman"/>
      <w:b/>
      <w:bCs/>
      <w:color w:val="4F81BD"/>
      <w:sz w:val="25"/>
      <w:szCs w:val="25"/>
      <w:lang w:eastAsia="zh-CN"/>
    </w:rPr>
  </w:style>
  <w:style w:type="paragraph" w:styleId="TOCHeading">
    <w:name w:val="TOC Heading"/>
    <w:basedOn w:val="Heading1"/>
    <w:next w:val="Normal"/>
    <w:uiPriority w:val="39"/>
    <w:unhideWhenUsed/>
    <w:qFormat/>
    <w:rsid w:val="004618FE"/>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5615">
      <w:bodyDiv w:val="1"/>
      <w:marLeft w:val="0"/>
      <w:marRight w:val="0"/>
      <w:marTop w:val="0"/>
      <w:marBottom w:val="0"/>
      <w:divBdr>
        <w:top w:val="none" w:sz="0" w:space="0" w:color="auto"/>
        <w:left w:val="none" w:sz="0" w:space="0" w:color="auto"/>
        <w:bottom w:val="none" w:sz="0" w:space="0" w:color="auto"/>
        <w:right w:val="none" w:sz="0" w:space="0" w:color="auto"/>
      </w:divBdr>
    </w:div>
    <w:div w:id="512426745">
      <w:bodyDiv w:val="1"/>
      <w:marLeft w:val="0"/>
      <w:marRight w:val="0"/>
      <w:marTop w:val="0"/>
      <w:marBottom w:val="0"/>
      <w:divBdr>
        <w:top w:val="none" w:sz="0" w:space="0" w:color="auto"/>
        <w:left w:val="none" w:sz="0" w:space="0" w:color="auto"/>
        <w:bottom w:val="none" w:sz="0" w:space="0" w:color="auto"/>
        <w:right w:val="none" w:sz="0" w:space="0" w:color="auto"/>
      </w:divBdr>
      <w:divsChild>
        <w:div w:id="1183283368">
          <w:marLeft w:val="0"/>
          <w:marRight w:val="0"/>
          <w:marTop w:val="0"/>
          <w:marBottom w:val="0"/>
          <w:divBdr>
            <w:top w:val="none" w:sz="0" w:space="0" w:color="auto"/>
            <w:left w:val="none" w:sz="0" w:space="0" w:color="auto"/>
            <w:bottom w:val="none" w:sz="0" w:space="0" w:color="auto"/>
            <w:right w:val="none" w:sz="0" w:space="0" w:color="auto"/>
          </w:divBdr>
        </w:div>
        <w:div w:id="2036419925">
          <w:marLeft w:val="0"/>
          <w:marRight w:val="0"/>
          <w:marTop w:val="0"/>
          <w:marBottom w:val="0"/>
          <w:divBdr>
            <w:top w:val="none" w:sz="0" w:space="0" w:color="auto"/>
            <w:left w:val="none" w:sz="0" w:space="0" w:color="auto"/>
            <w:bottom w:val="none" w:sz="0" w:space="0" w:color="auto"/>
            <w:right w:val="none" w:sz="0" w:space="0" w:color="auto"/>
          </w:divBdr>
        </w:div>
        <w:div w:id="1181433357">
          <w:marLeft w:val="0"/>
          <w:marRight w:val="0"/>
          <w:marTop w:val="0"/>
          <w:marBottom w:val="0"/>
          <w:divBdr>
            <w:top w:val="none" w:sz="0" w:space="0" w:color="auto"/>
            <w:left w:val="none" w:sz="0" w:space="0" w:color="auto"/>
            <w:bottom w:val="none" w:sz="0" w:space="0" w:color="auto"/>
            <w:right w:val="none" w:sz="0" w:space="0" w:color="auto"/>
          </w:divBdr>
        </w:div>
      </w:divsChild>
    </w:div>
    <w:div w:id="891312107">
      <w:bodyDiv w:val="1"/>
      <w:marLeft w:val="0"/>
      <w:marRight w:val="0"/>
      <w:marTop w:val="0"/>
      <w:marBottom w:val="0"/>
      <w:divBdr>
        <w:top w:val="none" w:sz="0" w:space="0" w:color="auto"/>
        <w:left w:val="none" w:sz="0" w:space="0" w:color="auto"/>
        <w:bottom w:val="none" w:sz="0" w:space="0" w:color="auto"/>
        <w:right w:val="none" w:sz="0" w:space="0" w:color="auto"/>
      </w:divBdr>
    </w:div>
    <w:div w:id="1182814481">
      <w:bodyDiv w:val="1"/>
      <w:marLeft w:val="0"/>
      <w:marRight w:val="0"/>
      <w:marTop w:val="0"/>
      <w:marBottom w:val="0"/>
      <w:divBdr>
        <w:top w:val="none" w:sz="0" w:space="0" w:color="auto"/>
        <w:left w:val="none" w:sz="0" w:space="0" w:color="auto"/>
        <w:bottom w:val="none" w:sz="0" w:space="0" w:color="auto"/>
        <w:right w:val="none" w:sz="0" w:space="0" w:color="auto"/>
      </w:divBdr>
      <w:divsChild>
        <w:div w:id="1994989800">
          <w:marLeft w:val="0"/>
          <w:marRight w:val="0"/>
          <w:marTop w:val="0"/>
          <w:marBottom w:val="0"/>
          <w:divBdr>
            <w:top w:val="none" w:sz="0" w:space="0" w:color="auto"/>
            <w:left w:val="none" w:sz="0" w:space="0" w:color="auto"/>
            <w:bottom w:val="none" w:sz="0" w:space="0" w:color="auto"/>
            <w:right w:val="none" w:sz="0" w:space="0" w:color="auto"/>
          </w:divBdr>
        </w:div>
        <w:div w:id="2130969556">
          <w:marLeft w:val="0"/>
          <w:marRight w:val="0"/>
          <w:marTop w:val="0"/>
          <w:marBottom w:val="0"/>
          <w:divBdr>
            <w:top w:val="none" w:sz="0" w:space="0" w:color="auto"/>
            <w:left w:val="none" w:sz="0" w:space="0" w:color="auto"/>
            <w:bottom w:val="none" w:sz="0" w:space="0" w:color="auto"/>
            <w:right w:val="none" w:sz="0" w:space="0" w:color="auto"/>
          </w:divBdr>
        </w:div>
        <w:div w:id="1627081862">
          <w:marLeft w:val="0"/>
          <w:marRight w:val="0"/>
          <w:marTop w:val="0"/>
          <w:marBottom w:val="0"/>
          <w:divBdr>
            <w:top w:val="none" w:sz="0" w:space="0" w:color="auto"/>
            <w:left w:val="none" w:sz="0" w:space="0" w:color="auto"/>
            <w:bottom w:val="none" w:sz="0" w:space="0" w:color="auto"/>
            <w:right w:val="none" w:sz="0" w:space="0" w:color="auto"/>
          </w:divBdr>
        </w:div>
        <w:div w:id="1616600291">
          <w:marLeft w:val="0"/>
          <w:marRight w:val="0"/>
          <w:marTop w:val="0"/>
          <w:marBottom w:val="0"/>
          <w:divBdr>
            <w:top w:val="none" w:sz="0" w:space="0" w:color="auto"/>
            <w:left w:val="none" w:sz="0" w:space="0" w:color="auto"/>
            <w:bottom w:val="none" w:sz="0" w:space="0" w:color="auto"/>
            <w:right w:val="none" w:sz="0" w:space="0" w:color="auto"/>
          </w:divBdr>
        </w:div>
        <w:div w:id="53699990">
          <w:marLeft w:val="0"/>
          <w:marRight w:val="0"/>
          <w:marTop w:val="0"/>
          <w:marBottom w:val="0"/>
          <w:divBdr>
            <w:top w:val="none" w:sz="0" w:space="0" w:color="auto"/>
            <w:left w:val="none" w:sz="0" w:space="0" w:color="auto"/>
            <w:bottom w:val="none" w:sz="0" w:space="0" w:color="auto"/>
            <w:right w:val="none" w:sz="0" w:space="0" w:color="auto"/>
          </w:divBdr>
        </w:div>
        <w:div w:id="1557813011">
          <w:marLeft w:val="0"/>
          <w:marRight w:val="0"/>
          <w:marTop w:val="0"/>
          <w:marBottom w:val="0"/>
          <w:divBdr>
            <w:top w:val="none" w:sz="0" w:space="0" w:color="auto"/>
            <w:left w:val="none" w:sz="0" w:space="0" w:color="auto"/>
            <w:bottom w:val="none" w:sz="0" w:space="0" w:color="auto"/>
            <w:right w:val="none" w:sz="0" w:space="0" w:color="auto"/>
          </w:divBdr>
        </w:div>
        <w:div w:id="660503567">
          <w:marLeft w:val="0"/>
          <w:marRight w:val="0"/>
          <w:marTop w:val="0"/>
          <w:marBottom w:val="0"/>
          <w:divBdr>
            <w:top w:val="none" w:sz="0" w:space="0" w:color="auto"/>
            <w:left w:val="none" w:sz="0" w:space="0" w:color="auto"/>
            <w:bottom w:val="none" w:sz="0" w:space="0" w:color="auto"/>
            <w:right w:val="none" w:sz="0" w:space="0" w:color="auto"/>
          </w:divBdr>
        </w:div>
        <w:div w:id="1934361051">
          <w:marLeft w:val="0"/>
          <w:marRight w:val="0"/>
          <w:marTop w:val="0"/>
          <w:marBottom w:val="0"/>
          <w:divBdr>
            <w:top w:val="none" w:sz="0" w:space="0" w:color="auto"/>
            <w:left w:val="none" w:sz="0" w:space="0" w:color="auto"/>
            <w:bottom w:val="none" w:sz="0" w:space="0" w:color="auto"/>
            <w:right w:val="none" w:sz="0" w:space="0" w:color="auto"/>
          </w:divBdr>
        </w:div>
      </w:divsChild>
    </w:div>
    <w:div w:id="1297223335">
      <w:bodyDiv w:val="1"/>
      <w:marLeft w:val="0"/>
      <w:marRight w:val="0"/>
      <w:marTop w:val="0"/>
      <w:marBottom w:val="0"/>
      <w:divBdr>
        <w:top w:val="none" w:sz="0" w:space="0" w:color="auto"/>
        <w:left w:val="none" w:sz="0" w:space="0" w:color="auto"/>
        <w:bottom w:val="none" w:sz="0" w:space="0" w:color="auto"/>
        <w:right w:val="none" w:sz="0" w:space="0" w:color="auto"/>
      </w:divBdr>
      <w:divsChild>
        <w:div w:id="1752851253">
          <w:marLeft w:val="0"/>
          <w:marRight w:val="0"/>
          <w:marTop w:val="0"/>
          <w:marBottom w:val="0"/>
          <w:divBdr>
            <w:top w:val="none" w:sz="0" w:space="0" w:color="auto"/>
            <w:left w:val="none" w:sz="0" w:space="0" w:color="auto"/>
            <w:bottom w:val="none" w:sz="0" w:space="0" w:color="auto"/>
            <w:right w:val="none" w:sz="0" w:space="0" w:color="auto"/>
          </w:divBdr>
        </w:div>
        <w:div w:id="167914909">
          <w:marLeft w:val="0"/>
          <w:marRight w:val="0"/>
          <w:marTop w:val="0"/>
          <w:marBottom w:val="0"/>
          <w:divBdr>
            <w:top w:val="none" w:sz="0" w:space="0" w:color="auto"/>
            <w:left w:val="none" w:sz="0" w:space="0" w:color="auto"/>
            <w:bottom w:val="none" w:sz="0" w:space="0" w:color="auto"/>
            <w:right w:val="none" w:sz="0" w:space="0" w:color="auto"/>
          </w:divBdr>
        </w:div>
        <w:div w:id="1947615391">
          <w:marLeft w:val="0"/>
          <w:marRight w:val="0"/>
          <w:marTop w:val="0"/>
          <w:marBottom w:val="0"/>
          <w:divBdr>
            <w:top w:val="none" w:sz="0" w:space="0" w:color="auto"/>
            <w:left w:val="none" w:sz="0" w:space="0" w:color="auto"/>
            <w:bottom w:val="none" w:sz="0" w:space="0" w:color="auto"/>
            <w:right w:val="none" w:sz="0" w:space="0" w:color="auto"/>
          </w:divBdr>
        </w:div>
        <w:div w:id="502823187">
          <w:marLeft w:val="0"/>
          <w:marRight w:val="0"/>
          <w:marTop w:val="0"/>
          <w:marBottom w:val="0"/>
          <w:divBdr>
            <w:top w:val="none" w:sz="0" w:space="0" w:color="auto"/>
            <w:left w:val="none" w:sz="0" w:space="0" w:color="auto"/>
            <w:bottom w:val="none" w:sz="0" w:space="0" w:color="auto"/>
            <w:right w:val="none" w:sz="0" w:space="0" w:color="auto"/>
          </w:divBdr>
        </w:div>
        <w:div w:id="1872258365">
          <w:marLeft w:val="0"/>
          <w:marRight w:val="0"/>
          <w:marTop w:val="0"/>
          <w:marBottom w:val="0"/>
          <w:divBdr>
            <w:top w:val="none" w:sz="0" w:space="0" w:color="auto"/>
            <w:left w:val="none" w:sz="0" w:space="0" w:color="auto"/>
            <w:bottom w:val="none" w:sz="0" w:space="0" w:color="auto"/>
            <w:right w:val="none" w:sz="0" w:space="0" w:color="auto"/>
          </w:divBdr>
        </w:div>
        <w:div w:id="1890845319">
          <w:marLeft w:val="0"/>
          <w:marRight w:val="0"/>
          <w:marTop w:val="0"/>
          <w:marBottom w:val="0"/>
          <w:divBdr>
            <w:top w:val="none" w:sz="0" w:space="0" w:color="auto"/>
            <w:left w:val="none" w:sz="0" w:space="0" w:color="auto"/>
            <w:bottom w:val="none" w:sz="0" w:space="0" w:color="auto"/>
            <w:right w:val="none" w:sz="0" w:space="0" w:color="auto"/>
          </w:divBdr>
        </w:div>
        <w:div w:id="1834492081">
          <w:marLeft w:val="0"/>
          <w:marRight w:val="0"/>
          <w:marTop w:val="0"/>
          <w:marBottom w:val="0"/>
          <w:divBdr>
            <w:top w:val="none" w:sz="0" w:space="0" w:color="auto"/>
            <w:left w:val="none" w:sz="0" w:space="0" w:color="auto"/>
            <w:bottom w:val="none" w:sz="0" w:space="0" w:color="auto"/>
            <w:right w:val="none" w:sz="0" w:space="0" w:color="auto"/>
          </w:divBdr>
        </w:div>
        <w:div w:id="991833437">
          <w:marLeft w:val="0"/>
          <w:marRight w:val="0"/>
          <w:marTop w:val="0"/>
          <w:marBottom w:val="0"/>
          <w:divBdr>
            <w:top w:val="none" w:sz="0" w:space="0" w:color="auto"/>
            <w:left w:val="none" w:sz="0" w:space="0" w:color="auto"/>
            <w:bottom w:val="none" w:sz="0" w:space="0" w:color="auto"/>
            <w:right w:val="none" w:sz="0" w:space="0" w:color="auto"/>
          </w:divBdr>
        </w:div>
      </w:divsChild>
    </w:div>
    <w:div w:id="1557428709">
      <w:bodyDiv w:val="1"/>
      <w:marLeft w:val="0"/>
      <w:marRight w:val="0"/>
      <w:marTop w:val="0"/>
      <w:marBottom w:val="0"/>
      <w:divBdr>
        <w:top w:val="none" w:sz="0" w:space="0" w:color="auto"/>
        <w:left w:val="none" w:sz="0" w:space="0" w:color="auto"/>
        <w:bottom w:val="none" w:sz="0" w:space="0" w:color="auto"/>
        <w:right w:val="none" w:sz="0" w:space="0" w:color="auto"/>
      </w:divBdr>
      <w:divsChild>
        <w:div w:id="727807008">
          <w:marLeft w:val="0"/>
          <w:marRight w:val="0"/>
          <w:marTop w:val="0"/>
          <w:marBottom w:val="0"/>
          <w:divBdr>
            <w:top w:val="none" w:sz="0" w:space="0" w:color="auto"/>
            <w:left w:val="none" w:sz="0" w:space="0" w:color="auto"/>
            <w:bottom w:val="none" w:sz="0" w:space="0" w:color="auto"/>
            <w:right w:val="none" w:sz="0" w:space="0" w:color="auto"/>
          </w:divBdr>
        </w:div>
        <w:div w:id="392386168">
          <w:marLeft w:val="0"/>
          <w:marRight w:val="0"/>
          <w:marTop w:val="0"/>
          <w:marBottom w:val="0"/>
          <w:divBdr>
            <w:top w:val="none" w:sz="0" w:space="0" w:color="auto"/>
            <w:left w:val="none" w:sz="0" w:space="0" w:color="auto"/>
            <w:bottom w:val="none" w:sz="0" w:space="0" w:color="auto"/>
            <w:right w:val="none" w:sz="0" w:space="0" w:color="auto"/>
          </w:divBdr>
        </w:div>
        <w:div w:id="1744448522">
          <w:marLeft w:val="0"/>
          <w:marRight w:val="0"/>
          <w:marTop w:val="0"/>
          <w:marBottom w:val="0"/>
          <w:divBdr>
            <w:top w:val="none" w:sz="0" w:space="0" w:color="auto"/>
            <w:left w:val="none" w:sz="0" w:space="0" w:color="auto"/>
            <w:bottom w:val="none" w:sz="0" w:space="0" w:color="auto"/>
            <w:right w:val="none" w:sz="0" w:space="0" w:color="auto"/>
          </w:divBdr>
        </w:div>
        <w:div w:id="4091484">
          <w:marLeft w:val="0"/>
          <w:marRight w:val="0"/>
          <w:marTop w:val="0"/>
          <w:marBottom w:val="0"/>
          <w:divBdr>
            <w:top w:val="none" w:sz="0" w:space="0" w:color="auto"/>
            <w:left w:val="none" w:sz="0" w:space="0" w:color="auto"/>
            <w:bottom w:val="none" w:sz="0" w:space="0" w:color="auto"/>
            <w:right w:val="none" w:sz="0" w:space="0" w:color="auto"/>
          </w:divBdr>
        </w:div>
        <w:div w:id="1959099121">
          <w:marLeft w:val="0"/>
          <w:marRight w:val="0"/>
          <w:marTop w:val="0"/>
          <w:marBottom w:val="0"/>
          <w:divBdr>
            <w:top w:val="none" w:sz="0" w:space="0" w:color="auto"/>
            <w:left w:val="none" w:sz="0" w:space="0" w:color="auto"/>
            <w:bottom w:val="none" w:sz="0" w:space="0" w:color="auto"/>
            <w:right w:val="none" w:sz="0" w:space="0" w:color="auto"/>
          </w:divBdr>
        </w:div>
        <w:div w:id="306278442">
          <w:marLeft w:val="0"/>
          <w:marRight w:val="0"/>
          <w:marTop w:val="0"/>
          <w:marBottom w:val="0"/>
          <w:divBdr>
            <w:top w:val="none" w:sz="0" w:space="0" w:color="auto"/>
            <w:left w:val="none" w:sz="0" w:space="0" w:color="auto"/>
            <w:bottom w:val="none" w:sz="0" w:space="0" w:color="auto"/>
            <w:right w:val="none" w:sz="0" w:space="0" w:color="auto"/>
          </w:divBdr>
        </w:div>
        <w:div w:id="876815672">
          <w:marLeft w:val="0"/>
          <w:marRight w:val="0"/>
          <w:marTop w:val="0"/>
          <w:marBottom w:val="0"/>
          <w:divBdr>
            <w:top w:val="none" w:sz="0" w:space="0" w:color="auto"/>
            <w:left w:val="none" w:sz="0" w:space="0" w:color="auto"/>
            <w:bottom w:val="none" w:sz="0" w:space="0" w:color="auto"/>
            <w:right w:val="none" w:sz="0" w:space="0" w:color="auto"/>
          </w:divBdr>
        </w:div>
        <w:div w:id="15988303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FPT\Nhapmonlaptrinh\12_PS26233_NguyenThiNhuY%20_Assignment_LTC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C44DB37-4AB9-40DC-B842-D878E3EF2A7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12_PS26233_NguyenThiNhuY _Assignment_LTCB.dotx</Template>
  <TotalTime>302</TotalTime>
  <Pages>11</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AAAA</dc:creator>
  <cp:lastModifiedBy>Yun G</cp:lastModifiedBy>
  <cp:revision>30</cp:revision>
  <dcterms:created xsi:type="dcterms:W3CDTF">2022-12-07T12:46:00Z</dcterms:created>
  <dcterms:modified xsi:type="dcterms:W3CDTF">2023-05-24T13:04:00Z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23C22EEC70BF4E5695C3C1DBB1812192</vt:lpwstr>
  </property>
  <property fmtid="{D5CDD505-2E9C-101B-9397-08002B2CF9AE}" pid="3" name="KSOProductBuildVer">
    <vt:lpwstr>1033-11.2.0.11380</vt:lpwstr>
  </property>
</Properties>
</file>